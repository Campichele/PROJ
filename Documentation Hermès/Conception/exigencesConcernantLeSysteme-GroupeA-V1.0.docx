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90F1" w14:textId="77777777" w:rsidR="00B36471" w:rsidRPr="00D31667" w:rsidRDefault="00F974C4">
      <w:pPr>
        <w:pStyle w:val="Titel-Projektbezeichnung1"/>
        <w:rPr>
          <w:lang w:val="fr-CH"/>
        </w:rPr>
      </w:pPr>
      <w:bookmarkStart w:id="0" w:name="_Toc1726049"/>
      <w:r w:rsidRPr="00D31667">
        <w:rPr>
          <w:lang w:val="fr-CH"/>
        </w:rPr>
        <w:t>Exigences concernant le système</w:t>
      </w:r>
      <w:bookmarkEnd w:id="0"/>
    </w:p>
    <w:p w14:paraId="599C3E19" w14:textId="28FAE36B" w:rsidR="00B36471" w:rsidRPr="00D31667" w:rsidRDefault="00BA7685">
      <w:pPr>
        <w:pStyle w:val="Titel-Projektbezeichnung2"/>
        <w:rPr>
          <w:lang w:val="fr-CH"/>
        </w:rPr>
      </w:pPr>
      <w:r w:rsidRPr="00D31667">
        <w:rPr>
          <w:lang w:val="fr-CH"/>
        </w:rPr>
        <w:t>MovieToGo</w:t>
      </w:r>
    </w:p>
    <w:p w14:paraId="5A072909" w14:textId="77777777" w:rsidR="00B36471" w:rsidRPr="00D31667" w:rsidRDefault="00B36471">
      <w:pPr>
        <w:pStyle w:val="Absatz0Pt"/>
        <w:rPr>
          <w:lang w:val="fr-CH"/>
        </w:rPr>
      </w:pPr>
    </w:p>
    <w:tbl>
      <w:tblPr>
        <w:tblW w:w="0" w:type="auto"/>
        <w:tblLook w:val="04A0" w:firstRow="1" w:lastRow="0" w:firstColumn="1" w:lastColumn="0" w:noHBand="0" w:noVBand="1"/>
      </w:tblPr>
      <w:tblGrid>
        <w:gridCol w:w="2268"/>
        <w:gridCol w:w="6453"/>
      </w:tblGrid>
      <w:tr w:rsidR="00B36471" w:rsidRPr="00D31667" w14:paraId="723B8195" w14:textId="77777777">
        <w:tc>
          <w:tcPr>
            <w:tcW w:w="2268" w:type="dxa"/>
            <w:hideMark/>
          </w:tcPr>
          <w:p w14:paraId="5FBE23F2" w14:textId="77777777" w:rsidR="00B36471" w:rsidRPr="00D31667" w:rsidRDefault="00F974C4">
            <w:pPr>
              <w:pStyle w:val="Projektidentifikation"/>
              <w:rPr>
                <w:lang w:val="fr-CH"/>
              </w:rPr>
            </w:pPr>
            <w:r w:rsidRPr="00D31667">
              <w:rPr>
                <w:lang w:val="fr-CH"/>
              </w:rPr>
              <w:t>Classification</w:t>
            </w:r>
          </w:p>
        </w:tc>
        <w:sdt>
          <w:sdtPr>
            <w:rPr>
              <w:lang w:val="fr-CH"/>
            </w:rPr>
            <w:alias w:val="Classification"/>
            <w:tag w:val="Classification"/>
            <w:id w:val="1397174650"/>
            <w:placeholder>
              <w:docPart w:val="7D527290E3D24119BBCCC2B9C7A46636"/>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C75E76A" w14:textId="7C4648C3" w:rsidR="00B36471" w:rsidRPr="00D31667" w:rsidRDefault="00AF520F">
                <w:pPr>
                  <w:pStyle w:val="AbsatzTab12Pt1-1"/>
                  <w:rPr>
                    <w:lang w:val="fr-CH"/>
                  </w:rPr>
                </w:pPr>
                <w:r w:rsidRPr="00D31667">
                  <w:rPr>
                    <w:lang w:val="fr-CH"/>
                  </w:rPr>
                  <w:t>interne</w:t>
                </w:r>
              </w:p>
            </w:tc>
          </w:sdtContent>
        </w:sdt>
      </w:tr>
      <w:tr w:rsidR="00B36471" w:rsidRPr="00D31667" w14:paraId="4837E1F6" w14:textId="77777777">
        <w:tc>
          <w:tcPr>
            <w:tcW w:w="2268" w:type="dxa"/>
            <w:hideMark/>
          </w:tcPr>
          <w:p w14:paraId="6FE7142E" w14:textId="77777777" w:rsidR="00B36471" w:rsidRPr="00D31667" w:rsidRDefault="00F974C4">
            <w:pPr>
              <w:pStyle w:val="Projektidentifikation"/>
              <w:rPr>
                <w:lang w:val="fr-CH"/>
              </w:rPr>
            </w:pPr>
            <w:r w:rsidRPr="00D31667">
              <w:rPr>
                <w:lang w:val="fr-CH"/>
              </w:rPr>
              <w:t>État</w:t>
            </w:r>
          </w:p>
        </w:tc>
        <w:sdt>
          <w:sdtPr>
            <w:rPr>
              <w:lang w:val="fr-CH"/>
            </w:rPr>
            <w:alias w:val="État"/>
            <w:tag w:val="État"/>
            <w:id w:val="-1024632016"/>
            <w:placeholder>
              <w:docPart w:val="3B94DEE982A94A2A8926C7716CBDA97F"/>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EFE2E03" w14:textId="2FDE9AC4" w:rsidR="00B36471" w:rsidRPr="00D31667" w:rsidRDefault="00AF520F">
                <w:pPr>
                  <w:pStyle w:val="AbsatzTab12Pt1-1"/>
                  <w:rPr>
                    <w:lang w:val="fr-CH"/>
                  </w:rPr>
                </w:pPr>
                <w:r w:rsidRPr="00D31667">
                  <w:rPr>
                    <w:lang w:val="fr-CH"/>
                  </w:rPr>
                  <w:t>en cours d'élaboration</w:t>
                </w:r>
              </w:p>
            </w:tc>
          </w:sdtContent>
        </w:sdt>
      </w:tr>
      <w:tr w:rsidR="00B36471" w:rsidRPr="00D31667" w14:paraId="688F6107" w14:textId="77777777">
        <w:tc>
          <w:tcPr>
            <w:tcW w:w="2268" w:type="dxa"/>
          </w:tcPr>
          <w:p w14:paraId="22E46F0A" w14:textId="77777777" w:rsidR="00B36471" w:rsidRPr="00D31667" w:rsidRDefault="00F974C4">
            <w:pPr>
              <w:pStyle w:val="Projektidentifikation"/>
              <w:rPr>
                <w:lang w:val="fr-CH"/>
              </w:rPr>
            </w:pPr>
            <w:r w:rsidRPr="00D31667">
              <w:rPr>
                <w:lang w:val="fr-CH"/>
              </w:rPr>
              <w:t>Nom du programme</w:t>
            </w:r>
          </w:p>
        </w:tc>
        <w:tc>
          <w:tcPr>
            <w:tcW w:w="6453" w:type="dxa"/>
            <w:vAlign w:val="center"/>
          </w:tcPr>
          <w:p w14:paraId="30848FDA" w14:textId="601D753A" w:rsidR="00B36471" w:rsidRPr="00D31667" w:rsidRDefault="00051CC8">
            <w:pPr>
              <w:pStyle w:val="AbsatzTab12Pt1-1"/>
              <w:rPr>
                <w:lang w:val="fr-CH"/>
              </w:rPr>
            </w:pPr>
            <w:r>
              <w:rPr>
                <w:lang w:val="fr-CH"/>
              </w:rPr>
              <w:t>MovieToGoOnline</w:t>
            </w:r>
          </w:p>
        </w:tc>
      </w:tr>
      <w:tr w:rsidR="00B36471" w:rsidRPr="00D31667" w14:paraId="5DA86D86" w14:textId="77777777">
        <w:tc>
          <w:tcPr>
            <w:tcW w:w="2268" w:type="dxa"/>
          </w:tcPr>
          <w:p w14:paraId="5F8A4AA5" w14:textId="77777777" w:rsidR="00B36471" w:rsidRPr="00D31667" w:rsidRDefault="00F974C4">
            <w:pPr>
              <w:pStyle w:val="Projektidentifikation"/>
              <w:rPr>
                <w:lang w:val="fr-CH"/>
              </w:rPr>
            </w:pPr>
            <w:r w:rsidRPr="00D31667">
              <w:rPr>
                <w:lang w:val="fr-CH"/>
              </w:rPr>
              <w:t>N° du projet</w:t>
            </w:r>
          </w:p>
        </w:tc>
        <w:tc>
          <w:tcPr>
            <w:tcW w:w="6453" w:type="dxa"/>
            <w:vAlign w:val="center"/>
          </w:tcPr>
          <w:p w14:paraId="575E7481" w14:textId="15937664" w:rsidR="00B36471" w:rsidRPr="00D31667" w:rsidRDefault="00051CC8">
            <w:pPr>
              <w:pStyle w:val="AbsatzTab12Pt1-1"/>
              <w:rPr>
                <w:lang w:val="fr-CH"/>
              </w:rPr>
            </w:pPr>
            <w:r>
              <w:rPr>
                <w:lang w:val="fr-CH"/>
              </w:rPr>
              <w:t>MovieToGoOnline</w:t>
            </w:r>
          </w:p>
        </w:tc>
      </w:tr>
      <w:tr w:rsidR="00B36471" w:rsidRPr="00D31667" w14:paraId="6227A1B4" w14:textId="77777777">
        <w:tc>
          <w:tcPr>
            <w:tcW w:w="2268" w:type="dxa"/>
            <w:hideMark/>
          </w:tcPr>
          <w:p w14:paraId="217EA6C4" w14:textId="77777777" w:rsidR="00B36471" w:rsidRPr="00D31667" w:rsidRDefault="00F974C4">
            <w:pPr>
              <w:pStyle w:val="Projektidentifikation"/>
              <w:rPr>
                <w:lang w:val="fr-CH"/>
              </w:rPr>
            </w:pPr>
            <w:r w:rsidRPr="00D31667">
              <w:rPr>
                <w:lang w:val="fr-CH"/>
              </w:rPr>
              <w:t>Chef de projet</w:t>
            </w:r>
          </w:p>
        </w:tc>
        <w:tc>
          <w:tcPr>
            <w:tcW w:w="6453" w:type="dxa"/>
            <w:hideMark/>
          </w:tcPr>
          <w:p w14:paraId="12D07510" w14:textId="585C8C7C" w:rsidR="00B36471" w:rsidRPr="00D31667" w:rsidRDefault="007A2598">
            <w:pPr>
              <w:pStyle w:val="AbsatzTab12Pt1-1"/>
              <w:rPr>
                <w:lang w:val="fr-CH"/>
              </w:rPr>
            </w:pPr>
            <w:r w:rsidRPr="00D31667">
              <w:rPr>
                <w:lang w:val="fr-CH"/>
              </w:rPr>
              <w:t>Léandre Campiche</w:t>
            </w:r>
          </w:p>
        </w:tc>
      </w:tr>
      <w:tr w:rsidR="00B36471" w:rsidRPr="00D31667" w14:paraId="1AFE131F" w14:textId="77777777">
        <w:tc>
          <w:tcPr>
            <w:tcW w:w="2268" w:type="dxa"/>
            <w:hideMark/>
          </w:tcPr>
          <w:p w14:paraId="25736DC1" w14:textId="77777777" w:rsidR="00B36471" w:rsidRPr="00D31667" w:rsidRDefault="00F974C4">
            <w:pPr>
              <w:pStyle w:val="Projektidentifikation"/>
              <w:rPr>
                <w:lang w:val="fr-CH"/>
              </w:rPr>
            </w:pPr>
            <w:r w:rsidRPr="00D31667">
              <w:rPr>
                <w:lang w:val="fr-CH"/>
              </w:rPr>
              <w:t>Version</w:t>
            </w:r>
          </w:p>
        </w:tc>
        <w:tc>
          <w:tcPr>
            <w:tcW w:w="6453" w:type="dxa"/>
            <w:hideMark/>
          </w:tcPr>
          <w:p w14:paraId="58464626" w14:textId="25E8BBBF" w:rsidR="00B36471" w:rsidRPr="00D31667" w:rsidRDefault="002D5A6F">
            <w:pPr>
              <w:pStyle w:val="AbsatzTab12Pt1-1"/>
              <w:rPr>
                <w:lang w:val="fr-CH"/>
              </w:rPr>
            </w:pPr>
            <w:r>
              <w:rPr>
                <w:lang w:val="fr-CH"/>
              </w:rPr>
              <w:t>1.0</w:t>
            </w:r>
            <w:bookmarkStart w:id="1" w:name="_GoBack"/>
            <w:bookmarkEnd w:id="1"/>
          </w:p>
        </w:tc>
      </w:tr>
      <w:tr w:rsidR="00B36471" w:rsidRPr="00D31667" w14:paraId="288588C4" w14:textId="77777777">
        <w:trPr>
          <w:trHeight w:val="337"/>
          <w:tblHeader/>
        </w:trPr>
        <w:tc>
          <w:tcPr>
            <w:tcW w:w="2268" w:type="dxa"/>
            <w:hideMark/>
          </w:tcPr>
          <w:p w14:paraId="203054A5" w14:textId="77777777" w:rsidR="00B36471" w:rsidRPr="00D31667" w:rsidRDefault="00F974C4">
            <w:pPr>
              <w:pStyle w:val="Projektidentifikation"/>
              <w:rPr>
                <w:lang w:val="fr-CH"/>
              </w:rPr>
            </w:pPr>
            <w:r w:rsidRPr="00D31667">
              <w:rPr>
                <w:lang w:val="fr-CH"/>
              </w:rPr>
              <w:t>Date</w:t>
            </w:r>
          </w:p>
        </w:tc>
        <w:sdt>
          <w:sdtPr>
            <w:rPr>
              <w:lang w:val="fr-CH"/>
            </w:rPr>
            <w:alias w:val="Date"/>
            <w:tag w:val="DAte"/>
            <w:id w:val="1807433945"/>
            <w:placeholder>
              <w:docPart w:val="90E1D065D49E4FE0A55B56ADE38F8F2E"/>
            </w:placeholder>
            <w15:color w:val="66CCFF"/>
            <w:date w:fullDate="2020-04-06T00:00:00Z">
              <w:dateFormat w:val="dd.MM.yyyy"/>
              <w:lid w:val="fr-CH"/>
              <w:storeMappedDataAs w:val="dateTime"/>
              <w:calendar w:val="gregorian"/>
            </w:date>
          </w:sdtPr>
          <w:sdtEndPr/>
          <w:sdtContent>
            <w:tc>
              <w:tcPr>
                <w:tcW w:w="6453" w:type="dxa"/>
                <w:hideMark/>
              </w:tcPr>
              <w:p w14:paraId="792C033F" w14:textId="04690CBD" w:rsidR="00B36471" w:rsidRPr="00D31667" w:rsidRDefault="007A2598">
                <w:pPr>
                  <w:pStyle w:val="AbsatzTab12Pt1-1"/>
                  <w:rPr>
                    <w:lang w:val="fr-CH"/>
                  </w:rPr>
                </w:pPr>
                <w:r w:rsidRPr="00D31667">
                  <w:rPr>
                    <w:lang w:val="fr-CH"/>
                  </w:rPr>
                  <w:t>06.04.2020</w:t>
                </w:r>
              </w:p>
            </w:tc>
          </w:sdtContent>
        </w:sdt>
      </w:tr>
      <w:tr w:rsidR="00B36471" w:rsidRPr="00D31667" w14:paraId="4FBEADE0" w14:textId="77777777">
        <w:trPr>
          <w:trHeight w:val="337"/>
          <w:tblHeader/>
        </w:trPr>
        <w:tc>
          <w:tcPr>
            <w:tcW w:w="2268" w:type="dxa"/>
            <w:hideMark/>
          </w:tcPr>
          <w:p w14:paraId="25DC8ADE" w14:textId="77777777" w:rsidR="00B36471" w:rsidRPr="00D31667" w:rsidRDefault="00F974C4">
            <w:pPr>
              <w:pStyle w:val="Projektidentifikation"/>
              <w:rPr>
                <w:lang w:val="fr-CH"/>
              </w:rPr>
            </w:pPr>
            <w:r w:rsidRPr="00D31667">
              <w:rPr>
                <w:lang w:val="fr-CH"/>
              </w:rPr>
              <w:t>Mandant</w:t>
            </w:r>
          </w:p>
        </w:tc>
        <w:tc>
          <w:tcPr>
            <w:tcW w:w="6453" w:type="dxa"/>
            <w:hideMark/>
          </w:tcPr>
          <w:p w14:paraId="18C81AF3" w14:textId="77777777" w:rsidR="00B36471" w:rsidRPr="00D31667" w:rsidRDefault="00F974C4">
            <w:pPr>
              <w:pStyle w:val="AbsatzTab12Pt1-1"/>
              <w:rPr>
                <w:lang w:val="fr-CH"/>
              </w:rPr>
            </w:pPr>
            <w:r w:rsidRPr="00D31667">
              <w:rPr>
                <w:lang w:val="fr-CH"/>
              </w:rPr>
              <w:t>Mandant</w:t>
            </w:r>
          </w:p>
        </w:tc>
      </w:tr>
      <w:tr w:rsidR="00B36471" w:rsidRPr="00D31667" w14:paraId="7B1DC3E1" w14:textId="77777777">
        <w:tc>
          <w:tcPr>
            <w:tcW w:w="2268" w:type="dxa"/>
            <w:hideMark/>
          </w:tcPr>
          <w:p w14:paraId="61213CCB" w14:textId="77777777" w:rsidR="00B36471" w:rsidRPr="00D31667" w:rsidRDefault="00F974C4">
            <w:pPr>
              <w:pStyle w:val="Projektidentifikation"/>
              <w:rPr>
                <w:lang w:val="fr-CH"/>
              </w:rPr>
            </w:pPr>
            <w:r w:rsidRPr="00D31667">
              <w:rPr>
                <w:lang w:val="fr-CH"/>
              </w:rPr>
              <w:t>Auteur/Auteurs</w:t>
            </w:r>
          </w:p>
        </w:tc>
        <w:tc>
          <w:tcPr>
            <w:tcW w:w="6453" w:type="dxa"/>
          </w:tcPr>
          <w:p w14:paraId="53263074" w14:textId="50643DFC" w:rsidR="00B36471" w:rsidRPr="00D31667" w:rsidRDefault="007A2598">
            <w:pPr>
              <w:pStyle w:val="AbsatzTab12Pt1-1"/>
              <w:rPr>
                <w:lang w:val="fr-CH"/>
              </w:rPr>
            </w:pPr>
            <w:r w:rsidRPr="00D31667">
              <w:rPr>
                <w:lang w:val="fr-CH"/>
              </w:rPr>
              <w:t>Maxime Pichonnat, Léandre Campiche et Marco Pancini</w:t>
            </w:r>
          </w:p>
        </w:tc>
      </w:tr>
      <w:tr w:rsidR="00B36471" w:rsidRPr="00D31667" w14:paraId="0C19800F" w14:textId="77777777">
        <w:tc>
          <w:tcPr>
            <w:tcW w:w="2268" w:type="dxa"/>
          </w:tcPr>
          <w:p w14:paraId="3FF0849A" w14:textId="77777777" w:rsidR="00B36471" w:rsidRPr="00D31667" w:rsidRDefault="00F974C4">
            <w:pPr>
              <w:pStyle w:val="Projektidentifikation"/>
              <w:rPr>
                <w:lang w:val="fr-CH"/>
              </w:rPr>
            </w:pPr>
            <w:r w:rsidRPr="00D31667">
              <w:rPr>
                <w:lang w:val="fr-CH"/>
              </w:rPr>
              <w:t>Distribution</w:t>
            </w:r>
          </w:p>
        </w:tc>
        <w:tc>
          <w:tcPr>
            <w:tcW w:w="6453" w:type="dxa"/>
            <w:vAlign w:val="center"/>
          </w:tcPr>
          <w:p w14:paraId="091BD726" w14:textId="77777777" w:rsidR="00B36471" w:rsidRPr="00D31667" w:rsidRDefault="00B36471">
            <w:pPr>
              <w:pStyle w:val="AbsatzTab12Pt1-1"/>
              <w:rPr>
                <w:lang w:val="fr-CH"/>
              </w:rPr>
            </w:pPr>
          </w:p>
        </w:tc>
      </w:tr>
    </w:tbl>
    <w:p w14:paraId="49527C37" w14:textId="77777777" w:rsidR="00B36471" w:rsidRPr="00D31667" w:rsidRDefault="00F974C4">
      <w:pPr>
        <w:pStyle w:val="Inhaltsverzeichnis12"/>
        <w:rPr>
          <w:lang w:val="fr-CH"/>
        </w:rPr>
      </w:pPr>
      <w:bookmarkStart w:id="2" w:name="_Toc2680356"/>
      <w:bookmarkStart w:id="3" w:name="_Toc37089230"/>
      <w:r w:rsidRPr="00D31667">
        <w:rPr>
          <w:lang w:val="fr-CH"/>
        </w:rPr>
        <w:t>Suivi des modifications</w:t>
      </w:r>
      <w:bookmarkEnd w:id="2"/>
      <w:bookmarkEnd w:id="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rsidRPr="00D31667" w14:paraId="14FB38B5"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C742FBB" w14:textId="77777777" w:rsidR="00B36471" w:rsidRPr="00D31667" w:rsidRDefault="00F974C4">
            <w:pPr>
              <w:pStyle w:val="AbsatzTab12PtTitel"/>
              <w:rPr>
                <w:lang w:val="fr-CH"/>
              </w:rPr>
            </w:pPr>
            <w:r w:rsidRPr="00D31667">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580C67" w14:textId="77777777" w:rsidR="00B36471" w:rsidRPr="00D31667" w:rsidRDefault="00F974C4">
            <w:pPr>
              <w:pStyle w:val="AbsatzTab12PtTitel"/>
              <w:rPr>
                <w:lang w:val="fr-CH"/>
              </w:rPr>
            </w:pPr>
            <w:r w:rsidRPr="00D31667">
              <w:rPr>
                <w:lang w:val="fr-CH"/>
              </w:rPr>
              <w:t>Date</w:t>
            </w:r>
            <w:r w:rsidRPr="00D31667">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CE07B73" w14:textId="77777777" w:rsidR="00B36471" w:rsidRPr="00D31667" w:rsidRDefault="00F974C4">
            <w:pPr>
              <w:pStyle w:val="AbsatzTab12PtTitel"/>
              <w:rPr>
                <w:lang w:val="fr-CH"/>
              </w:rPr>
            </w:pPr>
            <w:r w:rsidRPr="00D31667">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AECAECF" w14:textId="77777777" w:rsidR="00B36471" w:rsidRPr="00D31667" w:rsidRDefault="00F974C4">
            <w:pPr>
              <w:pStyle w:val="AbsatzTab12PtTitel"/>
              <w:rPr>
                <w:lang w:val="fr-CH"/>
              </w:rPr>
            </w:pPr>
            <w:r w:rsidRPr="00D31667">
              <w:rPr>
                <w:lang w:val="fr-CH"/>
              </w:rPr>
              <w:t>Auteur</w:t>
            </w:r>
          </w:p>
        </w:tc>
      </w:tr>
      <w:tr w:rsidR="00B36471" w:rsidRPr="00D31667" w14:paraId="28D30619" w14:textId="77777777">
        <w:tc>
          <w:tcPr>
            <w:tcW w:w="1215" w:type="dxa"/>
            <w:tcBorders>
              <w:top w:val="single" w:sz="4" w:space="0" w:color="auto"/>
              <w:left w:val="single" w:sz="4" w:space="0" w:color="auto"/>
              <w:bottom w:val="single" w:sz="4" w:space="0" w:color="auto"/>
              <w:right w:val="single" w:sz="4" w:space="0" w:color="auto"/>
            </w:tcBorders>
            <w:hideMark/>
          </w:tcPr>
          <w:p w14:paraId="04BB34D3" w14:textId="77777777" w:rsidR="00B36471" w:rsidRPr="00D31667" w:rsidRDefault="00F974C4">
            <w:pPr>
              <w:pStyle w:val="AbsatzTab11Pt1-1"/>
              <w:rPr>
                <w:lang w:val="fr-CH"/>
              </w:rPr>
            </w:pPr>
            <w:r w:rsidRPr="00D31667">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CE6378E" w14:textId="113FBA88" w:rsidR="00B36471" w:rsidRPr="00D31667" w:rsidRDefault="00F574DD">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46EDFF34"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36445B5" w14:textId="73F39742" w:rsidR="00B36471" w:rsidRPr="00D31667" w:rsidRDefault="00F574DD">
            <w:pPr>
              <w:pStyle w:val="AbsatzTab11Pt1-1"/>
              <w:rPr>
                <w:lang w:val="fr-CH"/>
              </w:rPr>
            </w:pPr>
            <w:r>
              <w:rPr>
                <w:lang w:val="fr-CH"/>
              </w:rPr>
              <w:t>Maxime Pichonnat</w:t>
            </w:r>
          </w:p>
        </w:tc>
      </w:tr>
      <w:tr w:rsidR="002D5A6F" w:rsidRPr="00D31667" w14:paraId="77DCB555" w14:textId="77777777">
        <w:tc>
          <w:tcPr>
            <w:tcW w:w="1215" w:type="dxa"/>
            <w:tcBorders>
              <w:top w:val="single" w:sz="4" w:space="0" w:color="auto"/>
              <w:left w:val="single" w:sz="4" w:space="0" w:color="auto"/>
              <w:bottom w:val="single" w:sz="4" w:space="0" w:color="auto"/>
              <w:right w:val="single" w:sz="4" w:space="0" w:color="auto"/>
            </w:tcBorders>
          </w:tcPr>
          <w:p w14:paraId="429DC2A6" w14:textId="2DC17433" w:rsidR="002D5A6F" w:rsidRPr="00D31667" w:rsidRDefault="002D5A6F" w:rsidP="002D5A6F">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394144C7" w14:textId="7193994C" w:rsidR="002D5A6F" w:rsidRPr="00D31667" w:rsidRDefault="002D5A6F" w:rsidP="002D5A6F">
            <w:pPr>
              <w:pStyle w:val="AbsatzTab11Pt1-1"/>
              <w:rPr>
                <w:lang w:val="fr-CH"/>
              </w:rPr>
            </w:pPr>
            <w:r>
              <w:rPr>
                <w:lang w:val="fr-CH"/>
              </w:rPr>
              <w:t>06.04.2020</w:t>
            </w:r>
          </w:p>
        </w:tc>
        <w:tc>
          <w:tcPr>
            <w:tcW w:w="4423" w:type="dxa"/>
            <w:tcBorders>
              <w:top w:val="single" w:sz="4" w:space="0" w:color="auto"/>
              <w:left w:val="single" w:sz="4" w:space="0" w:color="auto"/>
              <w:bottom w:val="single" w:sz="4" w:space="0" w:color="auto"/>
              <w:right w:val="single" w:sz="4" w:space="0" w:color="auto"/>
            </w:tcBorders>
          </w:tcPr>
          <w:p w14:paraId="17F86468" w14:textId="466CF178" w:rsidR="002D5A6F" w:rsidRPr="00D31667" w:rsidRDefault="002D5A6F" w:rsidP="002D5A6F">
            <w:pPr>
              <w:pStyle w:val="AbsatzTab11Pt1-1"/>
              <w:rPr>
                <w:lang w:val="fr-CH"/>
              </w:rPr>
            </w:pPr>
            <w:r>
              <w:rPr>
                <w:lang w:val="fr-CH"/>
              </w:rPr>
              <w:t>Retouches livrable</w:t>
            </w:r>
          </w:p>
        </w:tc>
        <w:tc>
          <w:tcPr>
            <w:tcW w:w="2159" w:type="dxa"/>
            <w:tcBorders>
              <w:top w:val="single" w:sz="4" w:space="0" w:color="auto"/>
              <w:left w:val="single" w:sz="4" w:space="0" w:color="auto"/>
              <w:bottom w:val="single" w:sz="4" w:space="0" w:color="auto"/>
              <w:right w:val="single" w:sz="4" w:space="0" w:color="auto"/>
            </w:tcBorders>
          </w:tcPr>
          <w:p w14:paraId="2F30A2A7" w14:textId="5C7861FB" w:rsidR="002D5A6F" w:rsidRPr="00D31667" w:rsidRDefault="002D5A6F" w:rsidP="002D5A6F">
            <w:pPr>
              <w:pStyle w:val="AbsatzTab11Pt1-1"/>
              <w:rPr>
                <w:lang w:val="fr-CH"/>
              </w:rPr>
            </w:pPr>
            <w:r>
              <w:rPr>
                <w:lang w:val="fr-CH"/>
              </w:rPr>
              <w:t>MPT, LC MPI</w:t>
            </w:r>
          </w:p>
        </w:tc>
      </w:tr>
      <w:tr w:rsidR="00B36471" w:rsidRPr="00D31667" w14:paraId="33C45F04" w14:textId="77777777">
        <w:tc>
          <w:tcPr>
            <w:tcW w:w="1215" w:type="dxa"/>
            <w:tcBorders>
              <w:top w:val="single" w:sz="4" w:space="0" w:color="auto"/>
              <w:left w:val="single" w:sz="4" w:space="0" w:color="auto"/>
              <w:bottom w:val="single" w:sz="4" w:space="0" w:color="auto"/>
              <w:right w:val="single" w:sz="4" w:space="0" w:color="auto"/>
            </w:tcBorders>
          </w:tcPr>
          <w:p w14:paraId="692587D2"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FD86C90"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C9B206"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0BF3E43" w14:textId="77777777" w:rsidR="00B36471" w:rsidRPr="00D31667" w:rsidRDefault="00B36471">
            <w:pPr>
              <w:pStyle w:val="AbsatzTab11Pt1-1"/>
              <w:rPr>
                <w:lang w:val="fr-CH"/>
              </w:rPr>
            </w:pPr>
          </w:p>
        </w:tc>
      </w:tr>
      <w:tr w:rsidR="00B36471" w:rsidRPr="00D31667" w14:paraId="3DEDF867" w14:textId="77777777">
        <w:tc>
          <w:tcPr>
            <w:tcW w:w="1215" w:type="dxa"/>
            <w:tcBorders>
              <w:top w:val="single" w:sz="4" w:space="0" w:color="auto"/>
              <w:left w:val="single" w:sz="4" w:space="0" w:color="auto"/>
              <w:bottom w:val="single" w:sz="4" w:space="0" w:color="auto"/>
              <w:right w:val="single" w:sz="4" w:space="0" w:color="auto"/>
            </w:tcBorders>
          </w:tcPr>
          <w:p w14:paraId="0F7DEBA8" w14:textId="77777777" w:rsidR="00B36471" w:rsidRPr="00D31667"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6CC63F48" w14:textId="77777777" w:rsidR="00B36471" w:rsidRPr="00D31667"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76904A" w14:textId="77777777" w:rsidR="00B36471" w:rsidRPr="00D31667"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B8A2659" w14:textId="77777777" w:rsidR="00B36471" w:rsidRPr="00D31667" w:rsidRDefault="00B36471">
            <w:pPr>
              <w:pStyle w:val="AbsatzTab11Pt1-1"/>
              <w:rPr>
                <w:lang w:val="fr-CH"/>
              </w:rPr>
            </w:pPr>
          </w:p>
        </w:tc>
      </w:tr>
    </w:tbl>
    <w:p w14:paraId="6D5F599D" w14:textId="77777777" w:rsidR="00B36471" w:rsidRPr="00D31667" w:rsidRDefault="00F974C4">
      <w:pPr>
        <w:pStyle w:val="Lgende"/>
        <w:rPr>
          <w:lang w:val="fr-CH"/>
        </w:rPr>
      </w:pPr>
      <w:bookmarkStart w:id="4" w:name="_Toc448251712"/>
      <w:bookmarkStart w:id="5" w:name="_Toc2680369"/>
      <w:bookmarkStart w:id="6" w:name="_Toc37089225"/>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1</w:t>
      </w:r>
      <w:r w:rsidRPr="00D31667">
        <w:rPr>
          <w:noProof/>
          <w:lang w:val="fr-CH"/>
        </w:rPr>
        <w:fldChar w:fldCharType="end"/>
      </w:r>
      <w:r w:rsidRPr="00D31667">
        <w:rPr>
          <w:lang w:val="fr-CH"/>
        </w:rPr>
        <w:t>:</w:t>
      </w:r>
      <w:r w:rsidRPr="00D31667">
        <w:rPr>
          <w:lang w:val="fr-CH"/>
        </w:rPr>
        <w:tab/>
        <w:t>Contrôle</w:t>
      </w:r>
      <w:bookmarkEnd w:id="4"/>
      <w:r w:rsidRPr="00D31667">
        <w:rPr>
          <w:lang w:val="fr-CH"/>
        </w:rPr>
        <w:t xml:space="preserve"> des modifications</w:t>
      </w:r>
      <w:bookmarkEnd w:id="5"/>
      <w:bookmarkEnd w:id="6"/>
    </w:p>
    <w:p w14:paraId="7DFDBFD6" w14:textId="77777777" w:rsidR="00B36471" w:rsidRPr="00D31667" w:rsidRDefault="00F974C4">
      <w:pPr>
        <w:pStyle w:val="Inhaltsverzeichnis12"/>
        <w:rPr>
          <w:lang w:val="fr-CH"/>
        </w:rPr>
      </w:pPr>
      <w:bookmarkStart w:id="7" w:name="_Toc37089231"/>
      <w:r w:rsidRPr="00D31667">
        <w:rPr>
          <w:lang w:val="fr-CH"/>
        </w:rPr>
        <w:t>Description</w:t>
      </w:r>
      <w:bookmarkEnd w:id="7"/>
    </w:p>
    <w:p w14:paraId="0AB572DA" w14:textId="77777777" w:rsidR="00B36471" w:rsidRPr="00D31667" w:rsidRDefault="00F974C4">
      <w:pPr>
        <w:pStyle w:val="Absatz"/>
        <w:rPr>
          <w:lang w:val="fr-CH"/>
        </w:rPr>
      </w:pPr>
      <w:r w:rsidRPr="00D31667">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r w:rsidRPr="00D31667">
        <w:rPr>
          <w:i/>
          <w:lang w:val="fr-CH"/>
        </w:rPr>
        <w:t>requirements engineering</w:t>
      </w:r>
      <w:r w:rsidRPr="00D31667">
        <w:rPr>
          <w:lang w:val="fr-CH"/>
        </w:rPr>
        <w:t>).</w:t>
      </w:r>
    </w:p>
    <w:p w14:paraId="6E03BD48" w14:textId="77777777" w:rsidR="00B36471" w:rsidRPr="00D31667" w:rsidRDefault="00F974C4">
      <w:pPr>
        <w:pStyle w:val="Titre1"/>
        <w:pageBreakBefore/>
        <w:numPr>
          <w:ilvl w:val="0"/>
          <w:numId w:val="25"/>
        </w:numPr>
        <w:ind w:left="431" w:hanging="431"/>
        <w:rPr>
          <w:lang w:val="fr-CH"/>
        </w:rPr>
      </w:pPr>
      <w:bookmarkStart w:id="8" w:name="_Toc37089232"/>
      <w:r w:rsidRPr="00D31667">
        <w:rPr>
          <w:lang w:val="fr-CH"/>
        </w:rPr>
        <w:lastRenderedPageBreak/>
        <w:t>Exigences générales</w:t>
      </w:r>
      <w:bookmarkEnd w:id="8"/>
    </w:p>
    <w:p w14:paraId="208153D1" w14:textId="77777777" w:rsidR="00B36471" w:rsidRPr="00D31667" w:rsidRDefault="00F974C4">
      <w:pPr>
        <w:pStyle w:val="Absatz"/>
        <w:rPr>
          <w:lang w:val="fr-CH"/>
        </w:rPr>
      </w:pPr>
      <w:r w:rsidRPr="00D31667">
        <w:rPr>
          <w:lang w:val="fr-CH"/>
        </w:rPr>
        <w:t>Reprises de l’étude</w:t>
      </w:r>
    </w:p>
    <w:p w14:paraId="1C7938B1" w14:textId="77777777" w:rsidR="00B36471" w:rsidRPr="00D31667" w:rsidRDefault="00B36471">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B36471" w:rsidRPr="00D31667" w14:paraId="670C89D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80A7E1" w14:textId="77777777" w:rsidR="00B36471" w:rsidRPr="00D31667" w:rsidRDefault="00F974C4">
            <w:pPr>
              <w:pStyle w:val="AbsatzTab12PtTitel"/>
              <w:rPr>
                <w:lang w:val="fr-CH"/>
              </w:rPr>
            </w:pPr>
            <w:bookmarkStart w:id="9" w:name="_Toc493855124"/>
            <w:bookmarkStart w:id="10" w:name="_Toc528003913"/>
            <w:bookmarkStart w:id="11" w:name="_Toc529897094"/>
            <w:bookmarkStart w:id="12" w:name="_Toc530676371"/>
            <w:bookmarkStart w:id="13" w:name="_Toc493573277"/>
            <w:r w:rsidRPr="00D31667">
              <w:rPr>
                <w:lang w:val="fr-CH"/>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FB54AD0" w14:textId="77777777" w:rsidR="00B36471" w:rsidRPr="00D31667" w:rsidRDefault="00F974C4">
            <w:pPr>
              <w:pStyle w:val="AbsatzTab12PtTitel"/>
              <w:rPr>
                <w:lang w:val="fr-CH"/>
              </w:rPr>
            </w:pPr>
            <w:r w:rsidRPr="00D31667">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903F2F1" w14:textId="77777777" w:rsidR="00B36471" w:rsidRPr="00D31667" w:rsidRDefault="00F974C4">
            <w:pPr>
              <w:pStyle w:val="AbsatzTab12PtTitel"/>
              <w:rPr>
                <w:lang w:val="fr-CH"/>
              </w:rPr>
            </w:pPr>
            <w:r w:rsidRPr="00D31667">
              <w:rPr>
                <w:lang w:val="fr-CH"/>
              </w:rPr>
              <w:t xml:space="preserve">Type </w:t>
            </w:r>
            <w:r w:rsidRPr="00D31667">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478BD840" w14:textId="77777777" w:rsidR="00B36471" w:rsidRPr="00D31667" w:rsidRDefault="00F974C4">
            <w:pPr>
              <w:pStyle w:val="AbsatzTab12PtTitel"/>
              <w:rPr>
                <w:lang w:val="fr-CH"/>
              </w:rPr>
            </w:pPr>
            <w:r w:rsidRPr="00D31667">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AF3DAC7" w14:textId="77777777" w:rsidR="00B36471" w:rsidRPr="00D31667" w:rsidRDefault="00F974C4">
            <w:pPr>
              <w:pStyle w:val="AbsatzTab12PtTitel"/>
              <w:rPr>
                <w:lang w:val="fr-CH"/>
              </w:rPr>
            </w:pPr>
            <w:r w:rsidRPr="00D31667">
              <w:rPr>
                <w:lang w:val="fr-CH"/>
              </w:rPr>
              <w:t xml:space="preserve">Importance </w:t>
            </w:r>
            <w:r w:rsidRPr="00D31667">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581CE1BA" w14:textId="77777777" w:rsidR="00B36471" w:rsidRPr="00D31667" w:rsidRDefault="00F974C4">
            <w:pPr>
              <w:pStyle w:val="AbsatzTab12PtTitel"/>
              <w:rPr>
                <w:lang w:val="fr-CH"/>
              </w:rPr>
            </w:pPr>
            <w:r w:rsidRPr="00D31667">
              <w:rPr>
                <w:lang w:val="fr-CH"/>
              </w:rPr>
              <w:t xml:space="preserve">Urgence </w:t>
            </w:r>
            <w:r w:rsidRPr="00D31667">
              <w:rPr>
                <w:vertAlign w:val="superscript"/>
                <w:lang w:val="fr-CH"/>
              </w:rPr>
              <w:t>3</w:t>
            </w:r>
          </w:p>
        </w:tc>
      </w:tr>
      <w:tr w:rsidR="00F07F1F" w:rsidRPr="00D31667" w14:paraId="796911E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70FEA52" w14:textId="0BC8EEDE" w:rsidR="00F07F1F" w:rsidRPr="00D31667" w:rsidRDefault="00F07F1F" w:rsidP="00F07F1F">
            <w:pPr>
              <w:pStyle w:val="AbsatzTab12Pt1-1Kur"/>
              <w:rPr>
                <w:lang w:val="fr-CH"/>
              </w:rPr>
            </w:pPr>
            <w:r w:rsidRPr="00D31667">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8E80977" w14:textId="77777777" w:rsidR="00F07F1F" w:rsidRPr="00D31667" w:rsidRDefault="00F07F1F" w:rsidP="00F07F1F">
            <w:pPr>
              <w:pStyle w:val="AbsatzTab12Pt1-1Kur"/>
              <w:rPr>
                <w:lang w:val="fr-CH"/>
              </w:rPr>
            </w:pPr>
            <w:r w:rsidRPr="00D31667">
              <w:rPr>
                <w:lang w:val="fr-CH"/>
              </w:rPr>
              <w:t>Création de compte</w:t>
            </w:r>
          </w:p>
          <w:p w14:paraId="78C013B0" w14:textId="77777777" w:rsidR="00F07F1F" w:rsidRPr="00D31667" w:rsidRDefault="00F07F1F" w:rsidP="00F07F1F">
            <w:pPr>
              <w:pStyle w:val="AbsatzTab12Pt1-1Kur"/>
              <w:rPr>
                <w:lang w:val="fr-CH"/>
              </w:rPr>
            </w:pPr>
          </w:p>
          <w:p w14:paraId="689D2BFF" w14:textId="7BC031B5" w:rsidR="00F07F1F" w:rsidRPr="00D31667" w:rsidRDefault="00F07F1F" w:rsidP="00F07F1F">
            <w:pPr>
              <w:pStyle w:val="AbsatzTab12Pt1-1Kur"/>
              <w:rPr>
                <w:lang w:val="fr-CH"/>
              </w:rPr>
            </w:pPr>
            <w:r w:rsidRPr="00D31667">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70ADB82A" w14:textId="09868F5C"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37F1DFD" w14:textId="654FFDA6" w:rsidR="00F07F1F" w:rsidRPr="00D31667" w:rsidRDefault="00F07F1F" w:rsidP="00F07F1F">
            <w:pPr>
              <w:pStyle w:val="AbsatzTab12Pt1-1Kur"/>
              <w:rPr>
                <w:lang w:val="fr-CH"/>
              </w:rPr>
            </w:pPr>
            <w:r w:rsidRPr="00D31667">
              <w:rPr>
                <w:lang w:val="fr-CH"/>
              </w:rPr>
              <w:t>Tests réussis 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4EAE6121" w14:textId="6EF3A8DC"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bottom w:val="single" w:sz="4" w:space="0" w:color="auto"/>
              <w:right w:val="single" w:sz="4" w:space="0" w:color="auto"/>
            </w:tcBorders>
          </w:tcPr>
          <w:p w14:paraId="12D11040" w14:textId="23DD94F7" w:rsidR="00F07F1F" w:rsidRPr="00D31667" w:rsidRDefault="00F07F1F" w:rsidP="00F07F1F">
            <w:pPr>
              <w:pStyle w:val="AbsatzTab12Pt1-1Kur"/>
              <w:rPr>
                <w:lang w:val="fr-CH"/>
              </w:rPr>
            </w:pPr>
            <w:r w:rsidRPr="00D31667">
              <w:rPr>
                <w:lang w:val="fr-CH"/>
              </w:rPr>
              <w:t>5</w:t>
            </w:r>
          </w:p>
        </w:tc>
      </w:tr>
      <w:tr w:rsidR="00F07F1F" w:rsidRPr="00D31667" w14:paraId="739C09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DFF281" w14:textId="0C42E71F" w:rsidR="00F07F1F" w:rsidRPr="00D31667" w:rsidRDefault="00F07F1F" w:rsidP="00F07F1F">
            <w:pPr>
              <w:pStyle w:val="AbsatzTab12Pt1-1Kur"/>
              <w:rPr>
                <w:lang w:val="fr-CH"/>
              </w:rPr>
            </w:pPr>
            <w:r w:rsidRPr="00D31667">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6413BEC0" w14:textId="77777777" w:rsidR="00F07F1F" w:rsidRPr="00D31667" w:rsidRDefault="00F07F1F" w:rsidP="00F07F1F">
            <w:pPr>
              <w:pStyle w:val="AbsatzTab12Pt1-1Kur"/>
              <w:rPr>
                <w:lang w:val="fr-CH"/>
              </w:rPr>
            </w:pPr>
            <w:r w:rsidRPr="00D31667">
              <w:rPr>
                <w:lang w:val="fr-CH"/>
              </w:rPr>
              <w:t>Authentification</w:t>
            </w:r>
          </w:p>
          <w:p w14:paraId="6489AF2E" w14:textId="77777777" w:rsidR="00F07F1F" w:rsidRPr="00D31667" w:rsidRDefault="00F07F1F" w:rsidP="00F07F1F">
            <w:pPr>
              <w:pStyle w:val="AbsatzTab12Pt1-1Kur"/>
              <w:rPr>
                <w:lang w:val="fr-CH"/>
              </w:rPr>
            </w:pPr>
          </w:p>
          <w:p w14:paraId="00670BD2" w14:textId="111252FA" w:rsidR="00F07F1F" w:rsidRPr="00D31667" w:rsidRDefault="00F07F1F" w:rsidP="00F07F1F">
            <w:pPr>
              <w:pStyle w:val="AbsatzTab12Pt1-1Kur"/>
              <w:rPr>
                <w:lang w:val="fr-CH"/>
              </w:rPr>
            </w:pPr>
            <w:r w:rsidRPr="00D31667">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0C3D194F" w14:textId="0BD88982"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F00B103" w14:textId="1D2899D3" w:rsidR="00F07F1F" w:rsidRPr="00D31667" w:rsidRDefault="00F07F1F" w:rsidP="00F07F1F">
            <w:pPr>
              <w:pStyle w:val="AbsatzTab12Pt1-1Kur"/>
              <w:rPr>
                <w:lang w:val="fr-CH"/>
              </w:rPr>
            </w:pPr>
            <w:r w:rsidRPr="00D31667">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7893829D" w14:textId="15AAD1F4"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bottom w:val="single" w:sz="4" w:space="0" w:color="auto"/>
              <w:right w:val="single" w:sz="4" w:space="0" w:color="auto"/>
            </w:tcBorders>
          </w:tcPr>
          <w:p w14:paraId="4E06BD61" w14:textId="5B491442" w:rsidR="00F07F1F" w:rsidRPr="00D31667" w:rsidRDefault="00F07F1F" w:rsidP="00F07F1F">
            <w:pPr>
              <w:pStyle w:val="AbsatzTab12Pt1-1Kur"/>
              <w:rPr>
                <w:lang w:val="fr-CH"/>
              </w:rPr>
            </w:pPr>
            <w:r w:rsidRPr="00D31667">
              <w:rPr>
                <w:lang w:val="fr-CH"/>
              </w:rPr>
              <w:t>5</w:t>
            </w:r>
          </w:p>
        </w:tc>
      </w:tr>
      <w:tr w:rsidR="00F07F1F" w:rsidRPr="00D31667" w14:paraId="31A8C98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267156" w14:textId="60172FC9" w:rsidR="00F07F1F" w:rsidRPr="00D31667" w:rsidRDefault="00F07F1F" w:rsidP="00F07F1F">
            <w:pPr>
              <w:pStyle w:val="AbsatzTab12Pt1-1Kur"/>
              <w:rPr>
                <w:lang w:val="fr-CH"/>
              </w:rPr>
            </w:pPr>
            <w:r w:rsidRPr="00D31667">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7BA3470A" w14:textId="77777777" w:rsidR="00F07F1F" w:rsidRPr="00D31667" w:rsidRDefault="00F07F1F" w:rsidP="00F07F1F">
            <w:pPr>
              <w:pStyle w:val="AbsatzTab12Pt1-1Kur"/>
              <w:rPr>
                <w:lang w:val="fr-CH"/>
              </w:rPr>
            </w:pPr>
            <w:r w:rsidRPr="00D31667">
              <w:rPr>
                <w:lang w:val="fr-CH"/>
              </w:rPr>
              <w:t>Gestion du compte</w:t>
            </w:r>
          </w:p>
          <w:p w14:paraId="41E93F72" w14:textId="77777777" w:rsidR="00F07F1F" w:rsidRPr="00D31667" w:rsidRDefault="00F07F1F" w:rsidP="00F07F1F">
            <w:pPr>
              <w:pStyle w:val="AbsatzTab12Pt1-1Kur"/>
              <w:rPr>
                <w:lang w:val="fr-CH"/>
              </w:rPr>
            </w:pPr>
          </w:p>
          <w:p w14:paraId="11D6BC4C" w14:textId="2C33D926" w:rsidR="00F07F1F" w:rsidRPr="00D31667" w:rsidRDefault="00F07F1F" w:rsidP="00F07F1F">
            <w:pPr>
              <w:pStyle w:val="AbsatzTab12Pt1-1Kur"/>
              <w:rPr>
                <w:lang w:val="fr-CH"/>
              </w:rPr>
            </w:pPr>
            <w:r w:rsidRPr="00D31667">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76027118" w14:textId="118BACDA"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B99C7B" w14:textId="72A882B6" w:rsidR="00F07F1F" w:rsidRPr="00D31667" w:rsidRDefault="00F07F1F" w:rsidP="00F07F1F">
            <w:pPr>
              <w:pStyle w:val="AbsatzTab12Pt1-1Kur"/>
              <w:rPr>
                <w:lang w:val="fr-CH"/>
              </w:rPr>
            </w:pPr>
            <w:r w:rsidRPr="00D31667">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29B4F0C7" w14:textId="5AF16EF4"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bottom w:val="single" w:sz="4" w:space="0" w:color="auto"/>
              <w:right w:val="single" w:sz="4" w:space="0" w:color="auto"/>
            </w:tcBorders>
          </w:tcPr>
          <w:p w14:paraId="1D85D0D2" w14:textId="0991407D" w:rsidR="00F07F1F" w:rsidRPr="00D31667" w:rsidRDefault="00F07F1F" w:rsidP="00F07F1F">
            <w:pPr>
              <w:pStyle w:val="AbsatzTab12Pt1-1Kur"/>
              <w:rPr>
                <w:lang w:val="fr-CH"/>
              </w:rPr>
            </w:pPr>
            <w:r w:rsidRPr="00D31667">
              <w:rPr>
                <w:lang w:val="fr-CH"/>
              </w:rPr>
              <w:t>5</w:t>
            </w:r>
          </w:p>
        </w:tc>
      </w:tr>
      <w:tr w:rsidR="00F07F1F" w:rsidRPr="00D31667" w14:paraId="2643C43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490815" w14:textId="1FC8C5AC" w:rsidR="00F07F1F" w:rsidRPr="00D31667" w:rsidRDefault="00F07F1F" w:rsidP="00F07F1F">
            <w:pPr>
              <w:pStyle w:val="AbsatzTab12Pt1-1Kur"/>
              <w:rPr>
                <w:lang w:val="fr-CH"/>
              </w:rPr>
            </w:pPr>
            <w:r w:rsidRPr="00D31667">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5AC1A82C" w14:textId="77777777" w:rsidR="00F07F1F" w:rsidRPr="00D31667" w:rsidRDefault="00F07F1F" w:rsidP="00F07F1F">
            <w:pPr>
              <w:pStyle w:val="AbsatzTab12Pt1-1Kur"/>
              <w:rPr>
                <w:lang w:val="fr-CH"/>
              </w:rPr>
            </w:pPr>
            <w:r w:rsidRPr="00D31667">
              <w:rPr>
                <w:lang w:val="fr-CH"/>
              </w:rPr>
              <w:t xml:space="preserve">Suppression du compte </w:t>
            </w:r>
          </w:p>
          <w:p w14:paraId="525D7B9F" w14:textId="77777777" w:rsidR="00F07F1F" w:rsidRPr="00D31667" w:rsidRDefault="00F07F1F" w:rsidP="00F07F1F">
            <w:pPr>
              <w:pStyle w:val="AbsatzTab12Pt1-1Kur"/>
              <w:rPr>
                <w:lang w:val="fr-CH"/>
              </w:rPr>
            </w:pPr>
          </w:p>
          <w:p w14:paraId="13C7C9A6" w14:textId="675C6238" w:rsidR="00F07F1F" w:rsidRPr="00D31667" w:rsidRDefault="00F07F1F" w:rsidP="00F07F1F">
            <w:pPr>
              <w:pStyle w:val="AbsatzTab12Pt1-1Kur"/>
              <w:rPr>
                <w:lang w:val="fr-CH"/>
              </w:rPr>
            </w:pPr>
            <w:r w:rsidRPr="00D31667">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728FABBC" w14:textId="153DF997"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CBC419D" w14:textId="6D5CF719" w:rsidR="00F07F1F" w:rsidRPr="00D31667" w:rsidRDefault="00F07F1F" w:rsidP="00F07F1F">
            <w:pPr>
              <w:pStyle w:val="AbsatzTab12Pt1-1Kur"/>
              <w:rPr>
                <w:lang w:val="fr-CH"/>
              </w:rPr>
            </w:pPr>
            <w:r w:rsidRPr="00D31667">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2D2DD052" w14:textId="322B7EF2"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19D9AAD" w14:textId="464AAE01" w:rsidR="00F07F1F" w:rsidRPr="00D31667" w:rsidRDefault="00F07F1F" w:rsidP="00F07F1F">
            <w:pPr>
              <w:pStyle w:val="AbsatzTab12Pt1-1Kur"/>
              <w:rPr>
                <w:lang w:val="fr-CH"/>
              </w:rPr>
            </w:pPr>
            <w:r w:rsidRPr="00D31667">
              <w:rPr>
                <w:lang w:val="fr-CH"/>
              </w:rPr>
              <w:t>5</w:t>
            </w:r>
          </w:p>
        </w:tc>
      </w:tr>
      <w:tr w:rsidR="00F07F1F" w:rsidRPr="00D31667" w14:paraId="07C9B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0CBB5B2" w14:textId="01875ED6" w:rsidR="00F07F1F" w:rsidRPr="00D31667" w:rsidRDefault="00F07F1F" w:rsidP="00F07F1F">
            <w:pPr>
              <w:pStyle w:val="AbsatzTab12Pt1-1Kur"/>
              <w:rPr>
                <w:lang w:val="fr-CH"/>
              </w:rPr>
            </w:pPr>
            <w:r w:rsidRPr="00D31667">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72063239" w14:textId="629693ED" w:rsidR="00F07F1F" w:rsidRPr="00D31667" w:rsidRDefault="00F07F1F" w:rsidP="00F07F1F">
            <w:pPr>
              <w:pStyle w:val="AbsatzTab12Pt1-1Kur"/>
              <w:rPr>
                <w:lang w:val="fr-CH"/>
              </w:rPr>
            </w:pPr>
            <w:r w:rsidRPr="00D31667">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72C19643" w14:textId="69177F72" w:rsidR="00F07F1F" w:rsidRPr="00D31667" w:rsidRDefault="00F07F1F" w:rsidP="00F07F1F">
            <w:pPr>
              <w:pStyle w:val="AbsatzTab12Pt1-1Kur"/>
              <w:rPr>
                <w:lang w:val="fr-CH"/>
              </w:rPr>
            </w:pPr>
            <w:r w:rsidRPr="00D31667">
              <w:rPr>
                <w:lang w:val="fr-CH"/>
              </w:rPr>
              <w:t>C</w:t>
            </w:r>
          </w:p>
        </w:tc>
        <w:tc>
          <w:tcPr>
            <w:tcW w:w="2976" w:type="dxa"/>
            <w:tcBorders>
              <w:top w:val="single" w:sz="4" w:space="0" w:color="auto"/>
              <w:left w:val="single" w:sz="4" w:space="0" w:color="auto"/>
              <w:bottom w:val="single" w:sz="4" w:space="0" w:color="auto"/>
              <w:right w:val="single" w:sz="4" w:space="0" w:color="auto"/>
            </w:tcBorders>
          </w:tcPr>
          <w:p w14:paraId="07AE755D" w14:textId="046F503C" w:rsidR="00F07F1F" w:rsidRPr="00D31667" w:rsidRDefault="00F07F1F" w:rsidP="00F07F1F">
            <w:pPr>
              <w:pStyle w:val="AbsatzTab12Pt1-1Kur"/>
              <w:rPr>
                <w:lang w:val="fr-CH"/>
              </w:rPr>
            </w:pPr>
            <w:r w:rsidRPr="00D31667">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4AD92F5A" w14:textId="06664D11" w:rsidR="00F07F1F" w:rsidRPr="00D31667" w:rsidRDefault="00F07F1F" w:rsidP="00F07F1F">
            <w:pPr>
              <w:pStyle w:val="AbsatzTab12Pt1-1Kur"/>
              <w:rPr>
                <w:lang w:val="fr-CH"/>
              </w:rPr>
            </w:pPr>
            <w:r w:rsidRPr="00D31667">
              <w:rPr>
                <w:lang w:val="fr-CH"/>
              </w:rPr>
              <w:t>5</w:t>
            </w:r>
          </w:p>
        </w:tc>
        <w:tc>
          <w:tcPr>
            <w:tcW w:w="1653" w:type="dxa"/>
            <w:tcBorders>
              <w:top w:val="single" w:sz="4" w:space="0" w:color="auto"/>
              <w:left w:val="single" w:sz="4" w:space="0" w:color="auto"/>
              <w:right w:val="single" w:sz="4" w:space="0" w:color="auto"/>
            </w:tcBorders>
          </w:tcPr>
          <w:p w14:paraId="08FA5CE0" w14:textId="3465E2A2" w:rsidR="00F07F1F" w:rsidRPr="00D31667" w:rsidRDefault="00F07F1F" w:rsidP="00F07F1F">
            <w:pPr>
              <w:pStyle w:val="AbsatzTab12Pt1-1Kur"/>
              <w:rPr>
                <w:lang w:val="fr-CH"/>
              </w:rPr>
            </w:pPr>
            <w:r w:rsidRPr="00D31667">
              <w:rPr>
                <w:lang w:val="fr-CH"/>
              </w:rPr>
              <w:t>3</w:t>
            </w:r>
          </w:p>
        </w:tc>
      </w:tr>
      <w:tr w:rsidR="00F07F1F" w:rsidRPr="00D31667" w14:paraId="0EE007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16A6EB" w14:textId="07AB0D60" w:rsidR="00F07F1F" w:rsidRPr="00D31667" w:rsidRDefault="00F07F1F" w:rsidP="00F07F1F">
            <w:pPr>
              <w:pStyle w:val="AbsatzTab12Pt1-1Kur"/>
              <w:rPr>
                <w:lang w:val="fr-CH"/>
              </w:rPr>
            </w:pPr>
            <w:r w:rsidRPr="00D31667">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82CD0ED" w14:textId="77777777" w:rsidR="00F07F1F" w:rsidRPr="00D31667" w:rsidRDefault="00F07F1F" w:rsidP="00F07F1F">
            <w:pPr>
              <w:pStyle w:val="AbsatzTab12Pt1-1Kur"/>
              <w:rPr>
                <w:lang w:val="fr-CH"/>
              </w:rPr>
            </w:pPr>
            <w:r w:rsidRPr="00D31667">
              <w:rPr>
                <w:lang w:val="fr-CH"/>
              </w:rPr>
              <w:t>Gestion des filtres</w:t>
            </w:r>
          </w:p>
          <w:p w14:paraId="7A57DEA6" w14:textId="77777777" w:rsidR="00F07F1F" w:rsidRPr="00D31667" w:rsidRDefault="00F07F1F" w:rsidP="00F07F1F">
            <w:pPr>
              <w:pStyle w:val="AbsatzTab12Pt1-1Kur"/>
              <w:rPr>
                <w:lang w:val="fr-CH"/>
              </w:rPr>
            </w:pPr>
          </w:p>
          <w:p w14:paraId="600E6102" w14:textId="18057C3F" w:rsidR="00F07F1F" w:rsidRPr="00D31667" w:rsidRDefault="00F07F1F" w:rsidP="00F07F1F">
            <w:pPr>
              <w:pStyle w:val="AbsatzTab12Pt1-1Kur"/>
              <w:rPr>
                <w:lang w:val="fr-CH"/>
              </w:rPr>
            </w:pPr>
            <w:r w:rsidRPr="00D31667">
              <w:rPr>
                <w:lang w:val="fr-CH"/>
              </w:rPr>
              <w:t xml:space="preserve">L’utilisateur 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2AC6930" w14:textId="257C2CC5" w:rsidR="00F07F1F" w:rsidRPr="00D31667" w:rsidRDefault="00F07F1F" w:rsidP="00F07F1F">
            <w:pPr>
              <w:pStyle w:val="AbsatzTab12Pt1-1Kur"/>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B4C19A6" w14:textId="27CE37AB" w:rsidR="00F07F1F" w:rsidRPr="00D31667" w:rsidRDefault="00F07F1F" w:rsidP="00F07F1F">
            <w:pPr>
              <w:pStyle w:val="AbsatzTab12Pt1-1Kur"/>
              <w:rPr>
                <w:lang w:val="fr-CH"/>
              </w:rPr>
            </w:pPr>
            <w:r w:rsidRPr="00D31667">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180CC85" w14:textId="2D3A5425" w:rsidR="00F07F1F" w:rsidRPr="00D31667" w:rsidRDefault="00F07F1F" w:rsidP="00F07F1F">
            <w:pPr>
              <w:pStyle w:val="AbsatzTab12Pt1-1Kur"/>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0532F4A5" w14:textId="31BACBAF" w:rsidR="00F07F1F" w:rsidRPr="00D31667" w:rsidRDefault="00F07F1F" w:rsidP="00F07F1F">
            <w:pPr>
              <w:pStyle w:val="AbsatzTab12Pt1-1Kur"/>
              <w:rPr>
                <w:lang w:val="fr-CH"/>
              </w:rPr>
            </w:pPr>
            <w:r w:rsidRPr="00D31667">
              <w:rPr>
                <w:lang w:val="fr-CH"/>
              </w:rPr>
              <w:t>4</w:t>
            </w:r>
          </w:p>
        </w:tc>
      </w:tr>
      <w:tr w:rsidR="00F07F1F" w:rsidRPr="00D31667" w14:paraId="4097DAF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96383A" w14:textId="76E72FDD" w:rsidR="00F07F1F" w:rsidRPr="00D31667" w:rsidRDefault="00F07F1F" w:rsidP="00F07F1F">
            <w:pPr>
              <w:pStyle w:val="AbsatzTab12Pt1-1Kur"/>
              <w:keepNext/>
              <w:rPr>
                <w:lang w:val="fr-CH"/>
              </w:rPr>
            </w:pPr>
            <w:r w:rsidRPr="00D31667">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E2425F3" w14:textId="77777777" w:rsidR="00F07F1F" w:rsidRPr="00D31667" w:rsidRDefault="00F07F1F" w:rsidP="00F07F1F">
            <w:pPr>
              <w:pStyle w:val="AbsatzTab12Pt1-1Kur"/>
              <w:keepNext/>
              <w:rPr>
                <w:lang w:val="fr-CH"/>
              </w:rPr>
            </w:pPr>
            <w:r w:rsidRPr="00D31667">
              <w:rPr>
                <w:lang w:val="fr-CH"/>
              </w:rPr>
              <w:t>Gestion des listes</w:t>
            </w:r>
          </w:p>
          <w:p w14:paraId="6BD0AE12" w14:textId="77777777" w:rsidR="00F07F1F" w:rsidRPr="00D31667" w:rsidRDefault="00F07F1F" w:rsidP="00F07F1F">
            <w:pPr>
              <w:pStyle w:val="AbsatzTab12Pt1-1Kur"/>
              <w:keepNext/>
              <w:rPr>
                <w:lang w:val="fr-CH"/>
              </w:rPr>
            </w:pPr>
          </w:p>
          <w:p w14:paraId="74F7DCFD" w14:textId="3FB2DDBA" w:rsidR="00F07F1F" w:rsidRPr="00D31667" w:rsidRDefault="00F07F1F" w:rsidP="00F07F1F">
            <w:pPr>
              <w:pStyle w:val="AbsatzTab12Pt1-1Kur"/>
              <w:keepNext/>
              <w:rPr>
                <w:lang w:val="fr-CH"/>
              </w:rPr>
            </w:pPr>
            <w:r w:rsidRPr="00D31667">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63E5C088" w14:textId="4BF105B5"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0180D88" w14:textId="7874C21F" w:rsidR="00F07F1F" w:rsidRPr="00D31667" w:rsidRDefault="00F07F1F" w:rsidP="00F07F1F">
            <w:pPr>
              <w:pStyle w:val="AbsatzTab12Pt1-1Kur"/>
              <w:keepNext/>
              <w:rPr>
                <w:lang w:val="fr-CH"/>
              </w:rPr>
            </w:pPr>
            <w:r w:rsidRPr="00D31667">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35CBD201" w14:textId="32482981"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674441A9" w14:textId="156D18A7" w:rsidR="00F07F1F" w:rsidRPr="00D31667" w:rsidRDefault="00F07F1F" w:rsidP="00F07F1F">
            <w:pPr>
              <w:pStyle w:val="AbsatzTab12Pt1-1Kur"/>
              <w:keepNext/>
              <w:rPr>
                <w:lang w:val="fr-CH"/>
              </w:rPr>
            </w:pPr>
            <w:r w:rsidRPr="00D31667">
              <w:rPr>
                <w:lang w:val="fr-CH"/>
              </w:rPr>
              <w:t>4</w:t>
            </w:r>
          </w:p>
        </w:tc>
      </w:tr>
      <w:tr w:rsidR="00F07F1F" w:rsidRPr="00D31667" w14:paraId="4210BC9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763AF18" w14:textId="15576988" w:rsidR="00F07F1F" w:rsidRPr="00D31667" w:rsidRDefault="00F07F1F" w:rsidP="00F07F1F">
            <w:pPr>
              <w:pStyle w:val="AbsatzTab12Pt1-1Kur"/>
              <w:keepNext/>
              <w:rPr>
                <w:lang w:val="fr-CH"/>
              </w:rPr>
            </w:pPr>
            <w:r w:rsidRPr="00D31667">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557835FC" w14:textId="77777777" w:rsidR="00F07F1F" w:rsidRPr="00D31667" w:rsidRDefault="00F07F1F" w:rsidP="00F07F1F">
            <w:pPr>
              <w:pStyle w:val="AbsatzTab12Pt1-1Kur"/>
              <w:keepNext/>
              <w:rPr>
                <w:lang w:val="fr-CH"/>
              </w:rPr>
            </w:pPr>
            <w:r w:rsidRPr="00D31667">
              <w:rPr>
                <w:lang w:val="fr-CH"/>
              </w:rPr>
              <w:t>Gestion des utilisateurs</w:t>
            </w:r>
          </w:p>
          <w:p w14:paraId="7FBBEB7F" w14:textId="77777777" w:rsidR="00F07F1F" w:rsidRPr="00D31667" w:rsidRDefault="00F07F1F" w:rsidP="00F07F1F">
            <w:pPr>
              <w:pStyle w:val="AbsatzTab12Pt1-1Kur"/>
              <w:keepNext/>
              <w:rPr>
                <w:lang w:val="fr-CH"/>
              </w:rPr>
            </w:pPr>
          </w:p>
          <w:p w14:paraId="6640E556" w14:textId="67465701" w:rsidR="00F07F1F" w:rsidRPr="00D31667" w:rsidRDefault="00F07F1F" w:rsidP="00F07F1F">
            <w:pPr>
              <w:pStyle w:val="AbsatzTab12Pt1-1Kur"/>
              <w:keepNext/>
              <w:rPr>
                <w:lang w:val="fr-CH"/>
              </w:rPr>
            </w:pPr>
            <w:r w:rsidRPr="00D31667">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62AB083B" w14:textId="1084A28C"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67A02A" w14:textId="4B5C9EE3" w:rsidR="00F07F1F" w:rsidRPr="00D31667" w:rsidRDefault="00F07F1F" w:rsidP="00F07F1F">
            <w:pPr>
              <w:pStyle w:val="AbsatzTab12Pt1-1Kur"/>
              <w:keepNext/>
              <w:rPr>
                <w:lang w:val="fr-CH"/>
              </w:rPr>
            </w:pPr>
            <w:r w:rsidRPr="00D31667">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785834" w14:textId="3B4855FD"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03DCA0C8" w14:textId="6117977C" w:rsidR="00F07F1F" w:rsidRPr="00D31667" w:rsidRDefault="00F07F1F" w:rsidP="00F07F1F">
            <w:pPr>
              <w:pStyle w:val="AbsatzTab12Pt1-1Kur"/>
              <w:keepNext/>
              <w:rPr>
                <w:lang w:val="fr-CH"/>
              </w:rPr>
            </w:pPr>
            <w:r w:rsidRPr="00D31667">
              <w:rPr>
                <w:lang w:val="fr-CH"/>
              </w:rPr>
              <w:t>3</w:t>
            </w:r>
          </w:p>
        </w:tc>
      </w:tr>
      <w:tr w:rsidR="00F07F1F" w:rsidRPr="00D31667" w14:paraId="0380C53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700C64" w14:textId="611B6250" w:rsidR="00F07F1F" w:rsidRPr="00D31667" w:rsidRDefault="00F07F1F" w:rsidP="00F07F1F">
            <w:pPr>
              <w:pStyle w:val="AbsatzTab12Pt1-1Kur"/>
              <w:keepNext/>
              <w:rPr>
                <w:lang w:val="fr-CH"/>
              </w:rPr>
            </w:pPr>
            <w:r w:rsidRPr="00D31667">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729770F9" w14:textId="77777777" w:rsidR="00F07F1F" w:rsidRPr="00D31667" w:rsidRDefault="00F07F1F" w:rsidP="00F07F1F">
            <w:pPr>
              <w:pStyle w:val="AbsatzTab12Pt1-1Kur"/>
              <w:keepNext/>
              <w:rPr>
                <w:lang w:val="fr-CH"/>
              </w:rPr>
            </w:pPr>
            <w:r w:rsidRPr="00D31667">
              <w:rPr>
                <w:lang w:val="fr-CH"/>
              </w:rPr>
              <w:t>Ajout de note et commentaires</w:t>
            </w:r>
          </w:p>
          <w:p w14:paraId="36D5FF76" w14:textId="77777777" w:rsidR="00F07F1F" w:rsidRPr="00D31667" w:rsidRDefault="00F07F1F" w:rsidP="00F07F1F">
            <w:pPr>
              <w:pStyle w:val="AbsatzTab12Pt1-1Kur"/>
              <w:keepNext/>
              <w:rPr>
                <w:lang w:val="fr-CH"/>
              </w:rPr>
            </w:pPr>
          </w:p>
          <w:p w14:paraId="5798207C" w14:textId="4AB62736" w:rsidR="00F07F1F" w:rsidRPr="00D31667" w:rsidRDefault="00F07F1F" w:rsidP="00F07F1F">
            <w:pPr>
              <w:pStyle w:val="AbsatzTab12Pt1-1Kur"/>
              <w:keepNext/>
              <w:rPr>
                <w:lang w:val="fr-CH"/>
              </w:rPr>
            </w:pPr>
            <w:r w:rsidRPr="00D31667">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02230BD1" w14:textId="490B182F"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5891171" w14:textId="49ABAD8C" w:rsidR="00F07F1F" w:rsidRPr="00D31667" w:rsidRDefault="00F07F1F" w:rsidP="00F07F1F">
            <w:pPr>
              <w:pStyle w:val="AbsatzTab12Pt1-1Kur"/>
              <w:keepNext/>
              <w:rPr>
                <w:lang w:val="fr-CH"/>
              </w:rPr>
            </w:pPr>
            <w:r w:rsidRPr="00D31667">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466EDE97" w14:textId="5A2DB1F8"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265E1CBA" w14:textId="26115654" w:rsidR="00F07F1F" w:rsidRPr="00D31667" w:rsidRDefault="00F07F1F" w:rsidP="00F07F1F">
            <w:pPr>
              <w:pStyle w:val="AbsatzTab12Pt1-1Kur"/>
              <w:keepNext/>
              <w:rPr>
                <w:lang w:val="fr-CH"/>
              </w:rPr>
            </w:pPr>
            <w:r w:rsidRPr="00D31667">
              <w:rPr>
                <w:lang w:val="fr-CH"/>
              </w:rPr>
              <w:t>3</w:t>
            </w:r>
          </w:p>
        </w:tc>
      </w:tr>
      <w:tr w:rsidR="00F07F1F" w:rsidRPr="00D31667" w14:paraId="10F94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F4F7F23" w14:textId="0229A930" w:rsidR="00F07F1F" w:rsidRPr="00D31667" w:rsidRDefault="00F07F1F" w:rsidP="00F07F1F">
            <w:pPr>
              <w:pStyle w:val="AbsatzTab12Pt1-1Kur"/>
              <w:keepNext/>
              <w:rPr>
                <w:lang w:val="fr-CH"/>
              </w:rPr>
            </w:pPr>
            <w:r w:rsidRPr="00D31667">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134C53A8" w14:textId="77777777" w:rsidR="00F07F1F" w:rsidRPr="00D31667" w:rsidRDefault="00F07F1F" w:rsidP="00F07F1F">
            <w:pPr>
              <w:pStyle w:val="AbsatzTab12Pt1-1Kur"/>
              <w:keepNext/>
              <w:rPr>
                <w:lang w:val="fr-CH"/>
              </w:rPr>
            </w:pPr>
            <w:r w:rsidRPr="00D31667">
              <w:rPr>
                <w:lang w:val="fr-CH"/>
              </w:rPr>
              <w:t>Approbation des commentaires</w:t>
            </w:r>
          </w:p>
          <w:p w14:paraId="723216DE" w14:textId="77777777" w:rsidR="00F07F1F" w:rsidRPr="00D31667" w:rsidRDefault="00F07F1F" w:rsidP="00F07F1F">
            <w:pPr>
              <w:pStyle w:val="AbsatzTab12Pt1-1Kur"/>
              <w:keepNext/>
              <w:rPr>
                <w:lang w:val="fr-CH"/>
              </w:rPr>
            </w:pPr>
          </w:p>
          <w:p w14:paraId="27CD6045" w14:textId="06A43465" w:rsidR="00F07F1F" w:rsidRPr="00D31667" w:rsidRDefault="00F07F1F" w:rsidP="00F07F1F">
            <w:pPr>
              <w:pStyle w:val="AbsatzTab12Pt1-1Kur"/>
              <w:keepNext/>
              <w:rPr>
                <w:lang w:val="fr-CH"/>
              </w:rPr>
            </w:pPr>
            <w:r w:rsidRPr="00D31667">
              <w:rPr>
                <w:lang w:val="fr-CH"/>
              </w:rPr>
              <w:t>L’administrateur ou modérateur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CF308F7" w14:textId="647AAFFA"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2ABB3A9" w14:textId="51BDE6E1" w:rsidR="00F07F1F" w:rsidRPr="00D31667" w:rsidRDefault="00F07F1F" w:rsidP="00F07F1F">
            <w:pPr>
              <w:pStyle w:val="AbsatzTab12Pt1-1Kur"/>
              <w:keepNext/>
              <w:rPr>
                <w:lang w:val="fr-CH"/>
              </w:rPr>
            </w:pPr>
            <w:r w:rsidRPr="00D31667">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7018429E" w14:textId="7D4F3680"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6DC09AA3" w14:textId="62EADADD" w:rsidR="00F07F1F" w:rsidRPr="00D31667" w:rsidRDefault="00F07F1F" w:rsidP="00F07F1F">
            <w:pPr>
              <w:pStyle w:val="AbsatzTab12Pt1-1Kur"/>
              <w:keepNext/>
              <w:rPr>
                <w:lang w:val="fr-CH"/>
              </w:rPr>
            </w:pPr>
            <w:r w:rsidRPr="00D31667">
              <w:rPr>
                <w:lang w:val="fr-CH"/>
              </w:rPr>
              <w:t>3</w:t>
            </w:r>
          </w:p>
        </w:tc>
      </w:tr>
      <w:tr w:rsidR="00F07F1F" w:rsidRPr="00D31667" w14:paraId="19B79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9A35631" w14:textId="66DB2E9E" w:rsidR="00F07F1F" w:rsidRPr="00D31667" w:rsidRDefault="00F07F1F" w:rsidP="00F07F1F">
            <w:pPr>
              <w:pStyle w:val="AbsatzTab12Pt1-1Kur"/>
              <w:keepNext/>
              <w:rPr>
                <w:lang w:val="fr-CH"/>
              </w:rPr>
            </w:pPr>
            <w:r w:rsidRPr="00D31667">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0198578B" w14:textId="77777777" w:rsidR="00F07F1F" w:rsidRPr="00D31667" w:rsidRDefault="00F07F1F" w:rsidP="00F07F1F">
            <w:pPr>
              <w:pStyle w:val="AbsatzTab12Pt1-1Kur"/>
              <w:keepNext/>
              <w:rPr>
                <w:lang w:val="fr-CH"/>
              </w:rPr>
            </w:pPr>
            <w:r w:rsidRPr="00D31667">
              <w:rPr>
                <w:lang w:val="fr-CH"/>
              </w:rPr>
              <w:t>Gestion des commentaires</w:t>
            </w:r>
          </w:p>
          <w:p w14:paraId="4C631170" w14:textId="77777777" w:rsidR="00F07F1F" w:rsidRPr="00D31667" w:rsidRDefault="00F07F1F" w:rsidP="00F07F1F">
            <w:pPr>
              <w:pStyle w:val="AbsatzTab12Pt1-1Kur"/>
              <w:keepNext/>
              <w:rPr>
                <w:lang w:val="fr-CH"/>
              </w:rPr>
            </w:pPr>
          </w:p>
          <w:p w14:paraId="3A2E7BA1" w14:textId="0FA0DA65" w:rsidR="00F07F1F" w:rsidRPr="00D31667" w:rsidRDefault="00F07F1F" w:rsidP="00F07F1F">
            <w:pPr>
              <w:pStyle w:val="AbsatzTab12Pt1-1Kur"/>
              <w:keepNext/>
              <w:rPr>
                <w:lang w:val="fr-CH"/>
              </w:rPr>
            </w:pPr>
            <w:r w:rsidRPr="00D31667">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2449A38F" w14:textId="28E7186E"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8147725" w14:textId="44A0EF3B" w:rsidR="00F07F1F" w:rsidRPr="00D31667" w:rsidRDefault="00F07F1F" w:rsidP="00F07F1F">
            <w:pPr>
              <w:pStyle w:val="AbsatzTab12Pt1-1Kur"/>
              <w:keepNext/>
              <w:rPr>
                <w:lang w:val="fr-CH"/>
              </w:rPr>
            </w:pPr>
            <w:r w:rsidRPr="00D31667">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042BAA40" w14:textId="6D0677E8" w:rsidR="00F07F1F" w:rsidRPr="00D31667" w:rsidRDefault="00F07F1F" w:rsidP="00F07F1F">
            <w:pPr>
              <w:pStyle w:val="AbsatzTab12Pt1-1Kur"/>
              <w:keepNext/>
              <w:rPr>
                <w:lang w:val="fr-CH"/>
              </w:rPr>
            </w:pPr>
            <w:r w:rsidRPr="00D31667">
              <w:rPr>
                <w:lang w:val="fr-CH"/>
              </w:rPr>
              <w:t>3</w:t>
            </w:r>
          </w:p>
        </w:tc>
        <w:tc>
          <w:tcPr>
            <w:tcW w:w="1653" w:type="dxa"/>
            <w:tcBorders>
              <w:top w:val="single" w:sz="4" w:space="0" w:color="auto"/>
              <w:left w:val="single" w:sz="4" w:space="0" w:color="auto"/>
              <w:right w:val="single" w:sz="4" w:space="0" w:color="auto"/>
            </w:tcBorders>
          </w:tcPr>
          <w:p w14:paraId="1A2F0AA1" w14:textId="2C32F871" w:rsidR="00F07F1F" w:rsidRPr="00D31667" w:rsidRDefault="00F07F1F" w:rsidP="00F07F1F">
            <w:pPr>
              <w:pStyle w:val="AbsatzTab12Pt1-1Kur"/>
              <w:keepNext/>
              <w:rPr>
                <w:lang w:val="fr-CH"/>
              </w:rPr>
            </w:pPr>
            <w:r w:rsidRPr="00D31667">
              <w:rPr>
                <w:lang w:val="fr-CH"/>
              </w:rPr>
              <w:t>4</w:t>
            </w:r>
          </w:p>
        </w:tc>
      </w:tr>
      <w:tr w:rsidR="00F07F1F" w:rsidRPr="00D31667" w14:paraId="431DC4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CBE7A1" w14:textId="3A71D5F3" w:rsidR="00F07F1F" w:rsidRPr="00D31667" w:rsidRDefault="00F07F1F" w:rsidP="00F07F1F">
            <w:pPr>
              <w:pStyle w:val="AbsatzTab12Pt1-1Kur"/>
              <w:keepNext/>
              <w:rPr>
                <w:lang w:val="fr-CH"/>
              </w:rPr>
            </w:pPr>
            <w:r w:rsidRPr="00D31667">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3C29AF62" w14:textId="77777777" w:rsidR="00F07F1F" w:rsidRPr="00D31667" w:rsidRDefault="00F07F1F" w:rsidP="00F07F1F">
            <w:pPr>
              <w:pStyle w:val="AbsatzTab12Pt1-1Kur"/>
              <w:keepNext/>
              <w:rPr>
                <w:lang w:val="fr-CH"/>
              </w:rPr>
            </w:pPr>
            <w:r w:rsidRPr="00D31667">
              <w:rPr>
                <w:lang w:val="fr-CH"/>
              </w:rPr>
              <w:t>Gestion des films</w:t>
            </w:r>
          </w:p>
          <w:p w14:paraId="263A0FDB" w14:textId="77777777" w:rsidR="00F07F1F" w:rsidRPr="00D31667" w:rsidRDefault="00F07F1F" w:rsidP="00F07F1F">
            <w:pPr>
              <w:pStyle w:val="AbsatzTab12Pt1-1Kur"/>
              <w:keepNext/>
              <w:rPr>
                <w:lang w:val="fr-CH"/>
              </w:rPr>
            </w:pPr>
          </w:p>
          <w:p w14:paraId="3A81E913" w14:textId="1C7F0274" w:rsidR="00F07F1F" w:rsidRPr="00D31667" w:rsidRDefault="00F07F1F" w:rsidP="00F07F1F">
            <w:pPr>
              <w:pStyle w:val="AbsatzTab12Pt1-1Kur"/>
              <w:keepNext/>
              <w:rPr>
                <w:lang w:val="fr-CH"/>
              </w:rPr>
            </w:pPr>
            <w:r w:rsidRPr="00D31667">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24D752B9" w14:textId="4F8DD0F7"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38D4E5B" w14:textId="0E966FBF" w:rsidR="00F07F1F" w:rsidRPr="00D31667" w:rsidRDefault="00F07F1F" w:rsidP="00F07F1F">
            <w:pPr>
              <w:pStyle w:val="AbsatzTab12Pt1-1Kur"/>
              <w:keepNext/>
              <w:rPr>
                <w:lang w:val="fr-CH"/>
              </w:rPr>
            </w:pPr>
            <w:r w:rsidRPr="00D31667">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0F040062" w14:textId="3C49A7F6" w:rsidR="00F07F1F" w:rsidRPr="00D31667" w:rsidRDefault="00F07F1F" w:rsidP="00F07F1F">
            <w:pPr>
              <w:pStyle w:val="AbsatzTab12Pt1-1Kur"/>
              <w:keepNext/>
              <w:rPr>
                <w:lang w:val="fr-CH"/>
              </w:rPr>
            </w:pPr>
            <w:r w:rsidRPr="00D31667">
              <w:rPr>
                <w:lang w:val="fr-CH"/>
              </w:rPr>
              <w:t>4</w:t>
            </w:r>
          </w:p>
        </w:tc>
        <w:tc>
          <w:tcPr>
            <w:tcW w:w="1653" w:type="dxa"/>
            <w:tcBorders>
              <w:top w:val="single" w:sz="4" w:space="0" w:color="auto"/>
              <w:left w:val="single" w:sz="4" w:space="0" w:color="auto"/>
              <w:right w:val="single" w:sz="4" w:space="0" w:color="auto"/>
            </w:tcBorders>
          </w:tcPr>
          <w:p w14:paraId="278F64E1" w14:textId="70BD5D55" w:rsidR="00F07F1F" w:rsidRPr="00D31667" w:rsidRDefault="00F07F1F" w:rsidP="00F07F1F">
            <w:pPr>
              <w:pStyle w:val="AbsatzTab12Pt1-1Kur"/>
              <w:keepNext/>
              <w:rPr>
                <w:lang w:val="fr-CH"/>
              </w:rPr>
            </w:pPr>
            <w:r w:rsidRPr="00D31667">
              <w:rPr>
                <w:lang w:val="fr-CH"/>
              </w:rPr>
              <w:t>3</w:t>
            </w:r>
          </w:p>
        </w:tc>
      </w:tr>
      <w:tr w:rsidR="00F07F1F" w:rsidRPr="00D31667" w14:paraId="6C08469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433DD5" w14:textId="37AC81C2" w:rsidR="00F07F1F" w:rsidRPr="00D31667" w:rsidRDefault="00F07F1F" w:rsidP="00F07F1F">
            <w:pPr>
              <w:pStyle w:val="AbsatzTab12Pt1-1Kur"/>
              <w:keepNext/>
              <w:rPr>
                <w:lang w:val="fr-CH"/>
              </w:rPr>
            </w:pPr>
            <w:r w:rsidRPr="00D31667">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FACA36" w14:textId="77777777" w:rsidR="00F07F1F" w:rsidRPr="00D31667" w:rsidRDefault="00F07F1F" w:rsidP="00F07F1F">
            <w:pPr>
              <w:pStyle w:val="AbsatzTab12Pt1-1Kur"/>
              <w:keepNext/>
              <w:rPr>
                <w:lang w:val="fr-CH"/>
              </w:rPr>
            </w:pPr>
            <w:r w:rsidRPr="00D31667">
              <w:rPr>
                <w:lang w:val="fr-CH"/>
              </w:rPr>
              <w:t>Gestion des droits</w:t>
            </w:r>
          </w:p>
          <w:p w14:paraId="032C788D" w14:textId="77777777" w:rsidR="00F07F1F" w:rsidRPr="00D31667" w:rsidRDefault="00F07F1F" w:rsidP="00F07F1F">
            <w:pPr>
              <w:pStyle w:val="AbsatzTab12Pt1-1Kur"/>
              <w:keepNext/>
              <w:rPr>
                <w:lang w:val="fr-CH"/>
              </w:rPr>
            </w:pPr>
          </w:p>
          <w:p w14:paraId="6CA809A4" w14:textId="5C19614F" w:rsidR="00F07F1F" w:rsidRPr="00D31667" w:rsidRDefault="00F07F1F" w:rsidP="00F07F1F">
            <w:pPr>
              <w:pStyle w:val="AbsatzTab12Pt1-1Kur"/>
              <w:keepNext/>
              <w:rPr>
                <w:lang w:val="fr-CH"/>
              </w:rPr>
            </w:pPr>
            <w:r w:rsidRPr="00D31667">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0586BCB0" w14:textId="54B6F45C" w:rsidR="00F07F1F" w:rsidRPr="00D31667" w:rsidRDefault="00F07F1F" w:rsidP="00F07F1F">
            <w:pPr>
              <w:pStyle w:val="AbsatzTab12Pt1-1Kur"/>
              <w:keepNext/>
              <w:rPr>
                <w:lang w:val="fr-CH"/>
              </w:rPr>
            </w:pPr>
            <w:r w:rsidRPr="00D31667">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D0152D4" w14:textId="09C9440B" w:rsidR="00F07F1F" w:rsidRPr="00D31667" w:rsidRDefault="00F07F1F" w:rsidP="00F07F1F">
            <w:pPr>
              <w:pStyle w:val="AbsatzTab12Pt1-1Kur"/>
              <w:keepNext/>
              <w:rPr>
                <w:lang w:val="fr-CH"/>
              </w:rPr>
            </w:pPr>
            <w:r w:rsidRPr="00D31667">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56D34CE8" w14:textId="09440C94" w:rsidR="00F07F1F" w:rsidRPr="00D31667" w:rsidRDefault="00F07F1F" w:rsidP="00F07F1F">
            <w:pPr>
              <w:pStyle w:val="AbsatzTab12Pt1-1Kur"/>
              <w:keepNext/>
              <w:rPr>
                <w:lang w:val="fr-CH"/>
              </w:rPr>
            </w:pPr>
            <w:r w:rsidRPr="00D31667">
              <w:rPr>
                <w:lang w:val="fr-CH"/>
              </w:rPr>
              <w:t>3</w:t>
            </w:r>
          </w:p>
        </w:tc>
        <w:tc>
          <w:tcPr>
            <w:tcW w:w="1653" w:type="dxa"/>
            <w:tcBorders>
              <w:top w:val="single" w:sz="4" w:space="0" w:color="auto"/>
              <w:left w:val="single" w:sz="4" w:space="0" w:color="auto"/>
              <w:right w:val="single" w:sz="4" w:space="0" w:color="auto"/>
            </w:tcBorders>
          </w:tcPr>
          <w:p w14:paraId="033A3B79" w14:textId="12A32E2F" w:rsidR="00F07F1F" w:rsidRPr="00D31667" w:rsidRDefault="00F07F1F" w:rsidP="00F07F1F">
            <w:pPr>
              <w:pStyle w:val="AbsatzTab12Pt1-1Kur"/>
              <w:keepNext/>
              <w:rPr>
                <w:lang w:val="fr-CH"/>
              </w:rPr>
            </w:pPr>
            <w:r w:rsidRPr="00D31667">
              <w:rPr>
                <w:lang w:val="fr-CH"/>
              </w:rPr>
              <w:t>3</w:t>
            </w:r>
          </w:p>
        </w:tc>
      </w:tr>
      <w:tr w:rsidR="00F07F1F" w:rsidRPr="00D31667" w14:paraId="3A3A28F8"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CB734A2" w14:textId="77777777" w:rsidR="00F07F1F" w:rsidRPr="00D31667" w:rsidRDefault="00F07F1F" w:rsidP="00F07F1F">
            <w:pPr>
              <w:pStyle w:val="AbsatzTab10Pt1-1KurFett"/>
              <w:keepNext/>
              <w:tabs>
                <w:tab w:val="clear" w:pos="837"/>
                <w:tab w:val="left" w:pos="844"/>
              </w:tabs>
              <w:ind w:left="851" w:hanging="851"/>
            </w:pPr>
            <w:r w:rsidRPr="00D31667">
              <w:t xml:space="preserve">1) </w:t>
            </w:r>
            <w:r w:rsidRPr="00D31667">
              <w:tab/>
              <w:t xml:space="preserve">Type = type d’exigence: O = organisation, F = fonction, Q = qualité, S = sécurité, M = migration, </w:t>
            </w:r>
            <w:r w:rsidRPr="00D31667">
              <w:br/>
              <w:t>A= architecture, E = exploitation, C = conformité (législation, instructions, directives et normes)</w:t>
            </w:r>
          </w:p>
          <w:p w14:paraId="3B6ADF9A" w14:textId="77777777" w:rsidR="00F07F1F" w:rsidRPr="00D31667" w:rsidRDefault="00F07F1F" w:rsidP="00F07F1F">
            <w:pPr>
              <w:pStyle w:val="AbsatzTab10Pt1-1KurFett"/>
            </w:pPr>
            <w:r w:rsidRPr="00D31667">
              <w:t xml:space="preserve">2) </w:t>
            </w:r>
            <w:r w:rsidRPr="00D31667">
              <w:tab/>
              <w:t>Importance: 5 = doit absolument être réalisé, 4 = très important, 3 = important, 2 = normal, 1 = peu important</w:t>
            </w:r>
          </w:p>
          <w:p w14:paraId="0E10EBFE" w14:textId="77777777" w:rsidR="00F07F1F" w:rsidRPr="00D31667" w:rsidRDefault="00F07F1F" w:rsidP="00F07F1F">
            <w:pPr>
              <w:pStyle w:val="AbsatzTab10Pt1-1KurFett"/>
              <w:keepNext/>
              <w:tabs>
                <w:tab w:val="clear" w:pos="837"/>
                <w:tab w:val="left" w:pos="844"/>
              </w:tabs>
              <w:ind w:left="851" w:hanging="851"/>
            </w:pPr>
            <w:r w:rsidRPr="00D31667">
              <w:t xml:space="preserve">3) </w:t>
            </w:r>
            <w:r w:rsidRPr="00D31667">
              <w:tab/>
              <w:t>Urgence: 5 = doit être réalisé immédiatement, 4 = très urgent, 3 = urgent, 2 = normal, 1 = pas urgent</w:t>
            </w:r>
          </w:p>
        </w:tc>
      </w:tr>
    </w:tbl>
    <w:p w14:paraId="6735EA8C" w14:textId="77777777" w:rsidR="00B36471" w:rsidRPr="00D31667" w:rsidRDefault="00F974C4">
      <w:pPr>
        <w:pStyle w:val="Titre1"/>
        <w:numPr>
          <w:ilvl w:val="0"/>
          <w:numId w:val="25"/>
        </w:numPr>
        <w:ind w:left="431" w:hanging="431"/>
        <w:rPr>
          <w:lang w:val="fr-CH"/>
        </w:rPr>
      </w:pPr>
      <w:bookmarkStart w:id="14" w:name="_Toc37089233"/>
      <w:bookmarkEnd w:id="9"/>
      <w:bookmarkEnd w:id="10"/>
      <w:bookmarkEnd w:id="11"/>
      <w:bookmarkEnd w:id="12"/>
      <w:bookmarkEnd w:id="13"/>
      <w:r w:rsidRPr="00D31667">
        <w:rPr>
          <w:lang w:val="fr-CH"/>
        </w:rPr>
        <w:t>Aperçu du système</w:t>
      </w:r>
      <w:bookmarkEnd w:id="14"/>
    </w:p>
    <w:p w14:paraId="1A73EA2F" w14:textId="77777777" w:rsidR="00B36471" w:rsidRPr="00D31667" w:rsidRDefault="00F974C4">
      <w:pPr>
        <w:pStyle w:val="Absatz"/>
        <w:rPr>
          <w:lang w:val="fr-CH"/>
        </w:rPr>
      </w:pPr>
      <w:r w:rsidRPr="00D31667">
        <w:rPr>
          <w:lang w:val="fr-CH"/>
        </w:rPr>
        <w:t>Un aperçu graphique du système aide à saisir de manière structurée les exigences détaillées. Il peut être réalisé selon différentes techniques.</w:t>
      </w:r>
    </w:p>
    <w:p w14:paraId="078637A6" w14:textId="2290138A" w:rsidR="00B36471" w:rsidRPr="00D31667" w:rsidRDefault="001C1AD6" w:rsidP="001C1AD6">
      <w:pPr>
        <w:pStyle w:val="Titre2"/>
        <w:rPr>
          <w:lang w:val="fr-CH"/>
        </w:rPr>
      </w:pPr>
      <w:bookmarkStart w:id="15" w:name="_Toc37089234"/>
      <w:r w:rsidRPr="00D31667">
        <w:rPr>
          <w:lang w:val="fr-CH"/>
        </w:rPr>
        <w:t>C</w:t>
      </w:r>
      <w:r w:rsidR="00F974C4" w:rsidRPr="00D31667">
        <w:rPr>
          <w:lang w:val="fr-CH"/>
        </w:rPr>
        <w:t>as d’utilisation</w:t>
      </w:r>
      <w:bookmarkEnd w:id="15"/>
    </w:p>
    <w:p w14:paraId="26067958" w14:textId="77777777" w:rsidR="00B36471" w:rsidRPr="00D31667" w:rsidRDefault="00F974C4">
      <w:pPr>
        <w:pStyle w:val="Titre3"/>
        <w:rPr>
          <w:lang w:val="fr-CH"/>
        </w:rPr>
      </w:pPr>
      <w:bookmarkStart w:id="16" w:name="_Toc37089235"/>
      <w:r w:rsidRPr="00D31667">
        <w:rPr>
          <w:lang w:val="fr-CH"/>
        </w:rPr>
        <w:t>Diagramme du cas d’utilisation</w:t>
      </w:r>
      <w:bookmarkEnd w:id="16"/>
    </w:p>
    <w:p w14:paraId="6169DDD6" w14:textId="77777777" w:rsidR="00B36471" w:rsidRPr="00D31667" w:rsidRDefault="000407BB">
      <w:pPr>
        <w:pStyle w:val="Absatz"/>
        <w:rPr>
          <w:lang w:val="fr-CH"/>
        </w:rPr>
      </w:pPr>
      <w:r w:rsidRPr="00D31667">
        <w:rPr>
          <w:noProof/>
          <w:lang w:val="fr-CH"/>
        </w:rPr>
        <w:drawing>
          <wp:inline distT="0" distB="0" distL="0" distR="0" wp14:anchorId="0975F0FA" wp14:editId="0CAA604B">
            <wp:extent cx="5756910" cy="43376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37685"/>
                    </a:xfrm>
                    <a:prstGeom prst="rect">
                      <a:avLst/>
                    </a:prstGeom>
                    <a:noFill/>
                    <a:ln>
                      <a:noFill/>
                    </a:ln>
                  </pic:spPr>
                </pic:pic>
              </a:graphicData>
            </a:graphic>
          </wp:inline>
        </w:drawing>
      </w:r>
    </w:p>
    <w:p w14:paraId="19C4146E" w14:textId="719B71C0" w:rsidR="00B36471" w:rsidRPr="00D31667" w:rsidRDefault="00F974C4" w:rsidP="006A1BC1">
      <w:pPr>
        <w:pStyle w:val="Titre1"/>
        <w:numPr>
          <w:ilvl w:val="0"/>
          <w:numId w:val="25"/>
        </w:numPr>
        <w:ind w:left="431" w:hanging="431"/>
        <w:rPr>
          <w:lang w:val="fr-CH"/>
        </w:rPr>
      </w:pPr>
      <w:bookmarkStart w:id="17" w:name="_Toc37089236"/>
      <w:r w:rsidRPr="00D31667">
        <w:rPr>
          <w:lang w:val="fr-CH"/>
        </w:rPr>
        <w:lastRenderedPageBreak/>
        <w:t>Exigences détaillées</w:t>
      </w:r>
      <w:bookmarkEnd w:id="17"/>
    </w:p>
    <w:p w14:paraId="338BDFCF" w14:textId="77777777" w:rsidR="00B36471" w:rsidRPr="00D31667" w:rsidRDefault="00F974C4">
      <w:pPr>
        <w:pStyle w:val="Titre2"/>
        <w:numPr>
          <w:ilvl w:val="1"/>
          <w:numId w:val="25"/>
        </w:numPr>
        <w:rPr>
          <w:lang w:val="fr-CH"/>
        </w:rPr>
      </w:pPr>
      <w:bookmarkStart w:id="18" w:name="_Toc37089237"/>
      <w:r w:rsidRPr="00D31667">
        <w:rPr>
          <w:lang w:val="fr-CH"/>
        </w:rPr>
        <w:t>Exigences fonctionnelles</w:t>
      </w:r>
      <w:bookmarkEnd w:id="18"/>
    </w:p>
    <w:p w14:paraId="1815D681" w14:textId="77777777" w:rsidR="00B36471" w:rsidRPr="00D31667" w:rsidRDefault="00F974C4">
      <w:pPr>
        <w:pStyle w:val="Absatz"/>
        <w:rPr>
          <w:lang w:val="fr-CH"/>
        </w:rPr>
      </w:pPr>
      <w:r w:rsidRPr="00D31667">
        <w:rPr>
          <w:lang w:val="fr-CH"/>
        </w:rPr>
        <w:t>Différentes techniques peuvent être utilisées pour décrire les exigences fonctionnelles.</w:t>
      </w:r>
    </w:p>
    <w:p w14:paraId="18D2BF39" w14:textId="77777777" w:rsidR="00B36471" w:rsidRPr="00D31667" w:rsidRDefault="00B36471">
      <w:pPr>
        <w:pStyle w:val="Absatz"/>
        <w:rPr>
          <w:lang w:val="fr-CH"/>
        </w:rPr>
      </w:pPr>
    </w:p>
    <w:p w14:paraId="67FEB590" w14:textId="77777777" w:rsidR="00B36471" w:rsidRPr="00D31667" w:rsidRDefault="00B36471">
      <w:pPr>
        <w:pStyle w:val="Absatz"/>
        <w:rPr>
          <w:lang w:val="fr-CH"/>
        </w:rPr>
        <w:sectPr w:rsidR="00B36471" w:rsidRPr="00D31667">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57615E9C" w14:textId="67218C40" w:rsidR="00B36471" w:rsidRPr="00D31667" w:rsidRDefault="00F974C4">
      <w:pPr>
        <w:pStyle w:val="Titre3"/>
        <w:pageBreakBefore/>
        <w:numPr>
          <w:ilvl w:val="2"/>
          <w:numId w:val="25"/>
        </w:numPr>
        <w:rPr>
          <w:lang w:val="fr-CH"/>
        </w:rPr>
      </w:pPr>
      <w:bookmarkStart w:id="19" w:name="_Toc395598823"/>
      <w:bookmarkStart w:id="20" w:name="_Toc401135460"/>
      <w:bookmarkStart w:id="21" w:name="_Toc37089238"/>
      <w:r w:rsidRPr="00D31667">
        <w:rPr>
          <w:lang w:val="fr-CH"/>
        </w:rPr>
        <w:lastRenderedPageBreak/>
        <w:t xml:space="preserve">Technique </w:t>
      </w:r>
      <w:r w:rsidR="00DC6351" w:rsidRPr="00D31667">
        <w:rPr>
          <w:lang w:val="fr-CH"/>
        </w:rPr>
        <w:t>2 :</w:t>
      </w:r>
      <w:r w:rsidRPr="00D31667">
        <w:rPr>
          <w:lang w:val="fr-CH"/>
        </w:rPr>
        <w:t xml:space="preserve"> </w:t>
      </w:r>
      <w:bookmarkEnd w:id="19"/>
      <w:bookmarkEnd w:id="20"/>
      <w:r w:rsidRPr="00D31667">
        <w:rPr>
          <w:lang w:val="fr-CH"/>
        </w:rPr>
        <w:t>description dans un formulaire pour récit d’utilisateur</w:t>
      </w:r>
      <w:bookmarkEnd w:id="21"/>
    </w:p>
    <w:p w14:paraId="4D776142" w14:textId="77777777" w:rsidR="00B36471" w:rsidRPr="00D31667" w:rsidRDefault="00F974C4">
      <w:pPr>
        <w:pStyle w:val="Absatz"/>
        <w:rPr>
          <w:lang w:val="fr-CH"/>
        </w:rPr>
      </w:pPr>
      <w:r w:rsidRPr="00D31667">
        <w:rPr>
          <w:lang w:val="fr-CH"/>
        </w:rPr>
        <w:t>Critères que le produit doit remplir pour être réceptionné</w:t>
      </w:r>
    </w:p>
    <w:p w14:paraId="2A4D2DA3" w14:textId="6C847CE5" w:rsidR="00B36471" w:rsidRPr="00D31667" w:rsidRDefault="00B36471">
      <w:pPr>
        <w:pStyle w:val="Tab-Abstand0"/>
        <w:rPr>
          <w:lang w:val="fr-CH"/>
        </w:rPr>
      </w:pPr>
    </w:p>
    <w:tbl>
      <w:tblPr>
        <w:tblStyle w:val="TableauGrille1Clair-Accentuation1"/>
        <w:tblW w:w="0" w:type="auto"/>
        <w:tblLook w:val="04A0" w:firstRow="1" w:lastRow="0" w:firstColumn="1" w:lastColumn="0" w:noHBand="0" w:noVBand="1"/>
      </w:tblPr>
      <w:tblGrid>
        <w:gridCol w:w="1555"/>
        <w:gridCol w:w="5244"/>
        <w:gridCol w:w="8044"/>
      </w:tblGrid>
      <w:tr w:rsidR="00816771" w:rsidRPr="00D31667" w14:paraId="0044598A" w14:textId="77777777" w:rsidTr="00DC6351">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555" w:type="dxa"/>
          </w:tcPr>
          <w:p w14:paraId="5B8A89E7" w14:textId="77511A70" w:rsidR="00816771" w:rsidRPr="00D31667" w:rsidRDefault="00816771" w:rsidP="00DC6351">
            <w:pPr>
              <w:pStyle w:val="Tab-Abstand0"/>
              <w:spacing w:before="240" w:line="276" w:lineRule="auto"/>
              <w:jc w:val="center"/>
              <w:rPr>
                <w:lang w:val="fr-CH"/>
              </w:rPr>
            </w:pPr>
            <w:r w:rsidRPr="00D31667">
              <w:rPr>
                <w:lang w:val="fr-CH"/>
              </w:rPr>
              <w:t>Num</w:t>
            </w:r>
          </w:p>
        </w:tc>
        <w:tc>
          <w:tcPr>
            <w:tcW w:w="5244" w:type="dxa"/>
          </w:tcPr>
          <w:p w14:paraId="6CD939D5" w14:textId="2972E4E7" w:rsidR="00816771" w:rsidRPr="00D31667"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D31667">
              <w:rPr>
                <w:lang w:val="fr-CH"/>
              </w:rPr>
              <w:t>Critères</w:t>
            </w:r>
          </w:p>
        </w:tc>
        <w:tc>
          <w:tcPr>
            <w:tcW w:w="8044" w:type="dxa"/>
          </w:tcPr>
          <w:p w14:paraId="648C9531" w14:textId="1FDA2AEC" w:rsidR="00816771" w:rsidRPr="00D31667"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D31667">
              <w:rPr>
                <w:lang w:val="fr-CH"/>
              </w:rPr>
              <w:t>Description</w:t>
            </w:r>
          </w:p>
        </w:tc>
      </w:tr>
      <w:tr w:rsidR="00816771" w:rsidRPr="00D31667" w14:paraId="3FD10FB5"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92BA35A" w14:textId="3DF722EF"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1</w:t>
            </w:r>
          </w:p>
        </w:tc>
        <w:tc>
          <w:tcPr>
            <w:tcW w:w="5244" w:type="dxa"/>
          </w:tcPr>
          <w:p w14:paraId="2522C37D"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Recherche de films </w:t>
            </w:r>
          </w:p>
          <w:p w14:paraId="7A269194" w14:textId="038BCC21"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4ABD9D8" w14:textId="3D3B84F4"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Permet d’accéder à la liste de films et de pouvoir les acheter</w:t>
            </w:r>
          </w:p>
        </w:tc>
      </w:tr>
      <w:tr w:rsidR="00816771" w:rsidRPr="00D31667" w14:paraId="63D5E10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2545D3B" w14:textId="1E169855"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2</w:t>
            </w:r>
          </w:p>
        </w:tc>
        <w:tc>
          <w:tcPr>
            <w:tcW w:w="5244" w:type="dxa"/>
          </w:tcPr>
          <w:p w14:paraId="59DA0F5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Gérer les films</w:t>
            </w:r>
          </w:p>
          <w:p w14:paraId="09898F68" w14:textId="1222BDDA"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7D4F3CA1" w14:textId="68354AB9"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Permet de faire des opérations CRUD sur les films</w:t>
            </w:r>
          </w:p>
        </w:tc>
      </w:tr>
      <w:tr w:rsidR="00816771" w:rsidRPr="00D31667" w14:paraId="341ED4D8"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F25A83A" w14:textId="7426114A"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3</w:t>
            </w:r>
          </w:p>
        </w:tc>
        <w:tc>
          <w:tcPr>
            <w:tcW w:w="5244" w:type="dxa"/>
          </w:tcPr>
          <w:p w14:paraId="1CED2D69"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Acheter des films</w:t>
            </w:r>
          </w:p>
          <w:p w14:paraId="02B369C7" w14:textId="1E82D9E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7EDAD51" w14:textId="3643E856"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Une fois le film acheter télécharger les films en local,</w:t>
            </w:r>
            <w:r w:rsidR="00DC6351" w:rsidRPr="00D31667">
              <w:rPr>
                <w:sz w:val="22"/>
                <w:szCs w:val="22"/>
                <w:lang w:val="fr-CH"/>
              </w:rPr>
              <w:t xml:space="preserve"> </w:t>
            </w:r>
            <w:r w:rsidRPr="00D31667">
              <w:rPr>
                <w:sz w:val="22"/>
                <w:szCs w:val="22"/>
                <w:lang w:val="fr-CH"/>
              </w:rPr>
              <w:t>on devra pouvoir le mettre dans une liste et accéder aux informations du film</w:t>
            </w:r>
          </w:p>
        </w:tc>
      </w:tr>
      <w:tr w:rsidR="00816771" w:rsidRPr="00D31667" w14:paraId="56CACA73"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DD839D6" w14:textId="693403F0"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4</w:t>
            </w:r>
          </w:p>
        </w:tc>
        <w:tc>
          <w:tcPr>
            <w:tcW w:w="5244" w:type="dxa"/>
          </w:tcPr>
          <w:p w14:paraId="666F3A48"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Constituer une liste de souhaits (wishlist) des produits.</w:t>
            </w:r>
          </w:p>
          <w:p w14:paraId="0B2F98A4" w14:textId="117C3E5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B60A19C" w14:textId="267A7981"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Le système permettra de mettre à jour ma whishlist(supprimer/ajouter) et d’y accéder</w:t>
            </w:r>
          </w:p>
          <w:p w14:paraId="3BFF9383" w14:textId="269A5FF9" w:rsidR="005E0EFE"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r>
      <w:tr w:rsidR="00816771" w:rsidRPr="00D31667" w14:paraId="28C4366E"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CC59104" w14:textId="47E31C97"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5</w:t>
            </w:r>
          </w:p>
        </w:tc>
        <w:tc>
          <w:tcPr>
            <w:tcW w:w="5244" w:type="dxa"/>
          </w:tcPr>
          <w:p w14:paraId="5E323902"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Noter les films</w:t>
            </w:r>
          </w:p>
          <w:p w14:paraId="02592E3C" w14:textId="0238F596"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6B88C7DD" w14:textId="77777777" w:rsidR="00816771"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Ajout d’une note à un film </w:t>
            </w:r>
          </w:p>
          <w:p w14:paraId="324F56DD" w14:textId="5225AEF9" w:rsidR="005E0EFE" w:rsidRPr="00D31667"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Les opérations sont </w:t>
            </w:r>
            <w:r w:rsidR="000D04EE" w:rsidRPr="00D31667">
              <w:rPr>
                <w:sz w:val="22"/>
                <w:szCs w:val="22"/>
                <w:lang w:val="fr-CH"/>
              </w:rPr>
              <w:t>retenues</w:t>
            </w:r>
            <w:r w:rsidRPr="00D31667">
              <w:rPr>
                <w:sz w:val="22"/>
                <w:szCs w:val="22"/>
                <w:lang w:val="fr-CH"/>
              </w:rPr>
              <w:t xml:space="preserve"> et une moyenne est faite avec les différentes utilisateurs </w:t>
            </w:r>
          </w:p>
        </w:tc>
      </w:tr>
      <w:tr w:rsidR="00816771" w:rsidRPr="00D31667" w14:paraId="3D52EAA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A68D1C9" w14:textId="5C6DAB3D"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6</w:t>
            </w:r>
          </w:p>
        </w:tc>
        <w:tc>
          <w:tcPr>
            <w:tcW w:w="5244" w:type="dxa"/>
          </w:tcPr>
          <w:p w14:paraId="429B248F"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Tester et valider les fonctions de mon application</w:t>
            </w:r>
          </w:p>
          <w:p w14:paraId="7244CBDB" w14:textId="30C9A3BC"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544D8778" w14:textId="795E8D48"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Toutes les fonctions devront être testée </w:t>
            </w:r>
          </w:p>
        </w:tc>
      </w:tr>
      <w:tr w:rsidR="00816771" w:rsidRPr="00D31667" w14:paraId="3C1C9C81"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0FFC269" w14:textId="3E5D98B8"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7</w:t>
            </w:r>
          </w:p>
        </w:tc>
        <w:tc>
          <w:tcPr>
            <w:tcW w:w="5244" w:type="dxa"/>
          </w:tcPr>
          <w:p w14:paraId="5EAEF48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Gérer les utilisateurs </w:t>
            </w:r>
          </w:p>
          <w:p w14:paraId="5ED1F828" w14:textId="0E72A19E"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29F158" w14:textId="7F90942F"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Opération CRUD sur les utilisateurs</w:t>
            </w:r>
          </w:p>
        </w:tc>
      </w:tr>
      <w:tr w:rsidR="00816771" w:rsidRPr="00D31667" w14:paraId="0C0C03AF"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43A0394" w14:textId="2096A107"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8</w:t>
            </w:r>
          </w:p>
        </w:tc>
        <w:tc>
          <w:tcPr>
            <w:tcW w:w="5244" w:type="dxa"/>
          </w:tcPr>
          <w:p w14:paraId="041E3B3B"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Disposer d’une documentation exhaustive des livrables de mon application et projet</w:t>
            </w:r>
          </w:p>
          <w:p w14:paraId="40A7FDA3" w14:textId="48085E80"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7BA2AE3" w14:textId="70BC9BFE"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Une documentation à jour et continue afin de vérifier que ce qui </w:t>
            </w:r>
            <w:r w:rsidR="00C03C7C" w:rsidRPr="00D31667">
              <w:rPr>
                <w:sz w:val="22"/>
                <w:szCs w:val="22"/>
                <w:lang w:val="fr-CH"/>
              </w:rPr>
              <w:t>a</w:t>
            </w:r>
            <w:r w:rsidRPr="00D31667">
              <w:rPr>
                <w:sz w:val="22"/>
                <w:szCs w:val="22"/>
                <w:lang w:val="fr-CH"/>
              </w:rPr>
              <w:t xml:space="preserve"> été réalisé concorde avec ce qui était attendu </w:t>
            </w:r>
          </w:p>
        </w:tc>
      </w:tr>
      <w:tr w:rsidR="00816771" w:rsidRPr="00D31667" w14:paraId="0F6BFED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26BB4EF5" w14:textId="23A67980"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9</w:t>
            </w:r>
          </w:p>
        </w:tc>
        <w:tc>
          <w:tcPr>
            <w:tcW w:w="5244" w:type="dxa"/>
          </w:tcPr>
          <w:p w14:paraId="62E36553" w14:textId="312782E9"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Mettre en place et gérer </w:t>
            </w:r>
            <w:r w:rsidR="000D04EE" w:rsidRPr="00D31667">
              <w:rPr>
                <w:sz w:val="22"/>
                <w:szCs w:val="22"/>
                <w:lang w:val="fr-CH"/>
              </w:rPr>
              <w:t>la</w:t>
            </w:r>
            <w:r w:rsidRPr="00D31667">
              <w:rPr>
                <w:sz w:val="22"/>
                <w:szCs w:val="22"/>
                <w:lang w:val="fr-CH"/>
              </w:rPr>
              <w:t xml:space="preserve"> base de données</w:t>
            </w:r>
          </w:p>
          <w:p w14:paraId="7AD0D4DB" w14:textId="0CD85938"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82DD2E" w14:textId="5D5D73C8"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La base de données doit être conforme aux services que l’on veut offrir</w:t>
            </w:r>
          </w:p>
        </w:tc>
      </w:tr>
      <w:tr w:rsidR="00816771" w:rsidRPr="00D31667" w14:paraId="70475B8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A6A2D65" w14:textId="5DA72E4B" w:rsidR="00816771" w:rsidRPr="00D31667" w:rsidRDefault="00816771" w:rsidP="00DC6351">
            <w:pPr>
              <w:pStyle w:val="Tab-Abstand0"/>
              <w:spacing w:line="276" w:lineRule="auto"/>
              <w:rPr>
                <w:b w:val="0"/>
                <w:bCs w:val="0"/>
                <w:sz w:val="22"/>
                <w:szCs w:val="22"/>
                <w:lang w:val="fr-CH"/>
              </w:rPr>
            </w:pPr>
            <w:r w:rsidRPr="00D31667">
              <w:rPr>
                <w:b w:val="0"/>
                <w:bCs w:val="0"/>
                <w:sz w:val="22"/>
                <w:szCs w:val="22"/>
                <w:lang w:val="fr-CH"/>
              </w:rPr>
              <w:t>10</w:t>
            </w:r>
          </w:p>
        </w:tc>
        <w:tc>
          <w:tcPr>
            <w:tcW w:w="5244" w:type="dxa"/>
          </w:tcPr>
          <w:p w14:paraId="54FFE250" w14:textId="77777777"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 xml:space="preserve">Faire des tests de déploiement </w:t>
            </w:r>
          </w:p>
          <w:p w14:paraId="765C4318" w14:textId="740DEB11" w:rsidR="00816771" w:rsidRPr="00D31667"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4C86F3E4" w14:textId="6215B0F6" w:rsidR="00816771" w:rsidRPr="00D31667"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D31667">
              <w:rPr>
                <w:sz w:val="22"/>
                <w:szCs w:val="22"/>
                <w:lang w:val="fr-CH"/>
              </w:rPr>
              <w:t>Vérifier l</w:t>
            </w:r>
            <w:r w:rsidR="009D0197" w:rsidRPr="00D31667">
              <w:rPr>
                <w:sz w:val="22"/>
                <w:szCs w:val="22"/>
                <w:lang w:val="fr-CH"/>
              </w:rPr>
              <w:t>a</w:t>
            </w:r>
            <w:r w:rsidRPr="00D31667">
              <w:rPr>
                <w:sz w:val="22"/>
                <w:szCs w:val="22"/>
                <w:lang w:val="fr-CH"/>
              </w:rPr>
              <w:t xml:space="preserve"> réussite du déploiement de l’application</w:t>
            </w:r>
          </w:p>
        </w:tc>
      </w:tr>
    </w:tbl>
    <w:p w14:paraId="31B85D3F" w14:textId="77777777" w:rsidR="00816771" w:rsidRPr="00D31667" w:rsidRDefault="00816771">
      <w:pPr>
        <w:pStyle w:val="Tab-Abstand0"/>
        <w:rPr>
          <w:lang w:val="fr-CH"/>
        </w:rPr>
      </w:pPr>
    </w:p>
    <w:p w14:paraId="5B11CE38" w14:textId="1A92CEB1" w:rsidR="00B36471" w:rsidRPr="00D31667" w:rsidRDefault="00F974C4">
      <w:pPr>
        <w:pStyle w:val="Titre3"/>
        <w:pageBreakBefore/>
        <w:numPr>
          <w:ilvl w:val="2"/>
          <w:numId w:val="25"/>
        </w:numPr>
        <w:rPr>
          <w:lang w:val="fr-CH"/>
        </w:rPr>
      </w:pPr>
      <w:bookmarkStart w:id="22" w:name="_Toc395598824"/>
      <w:bookmarkStart w:id="23" w:name="_Toc401135461"/>
      <w:bookmarkStart w:id="24" w:name="_Toc37089239"/>
      <w:r w:rsidRPr="00D31667">
        <w:rPr>
          <w:lang w:val="fr-CH"/>
        </w:rPr>
        <w:lastRenderedPageBreak/>
        <w:t xml:space="preserve">Technique </w:t>
      </w:r>
      <w:r w:rsidR="00DC6351" w:rsidRPr="00D31667">
        <w:rPr>
          <w:lang w:val="fr-CH"/>
        </w:rPr>
        <w:t>3 :</w:t>
      </w:r>
      <w:r w:rsidRPr="00D31667">
        <w:rPr>
          <w:lang w:val="fr-CH"/>
        </w:rPr>
        <w:t xml:space="preserve"> </w:t>
      </w:r>
      <w:bookmarkEnd w:id="22"/>
      <w:bookmarkEnd w:id="23"/>
      <w:r w:rsidRPr="00D31667">
        <w:rPr>
          <w:lang w:val="fr-CH"/>
        </w:rPr>
        <w:t>description dans un formulaire pour cas d’utilisation</w:t>
      </w:r>
      <w:bookmarkEnd w:id="24"/>
    </w:p>
    <w:p w14:paraId="748858C8" w14:textId="2E64BCE1" w:rsidR="00B36471" w:rsidRPr="00823EFC" w:rsidRDefault="00C03C7C">
      <w:pPr>
        <w:pStyle w:val="Absatz"/>
        <w:rPr>
          <w:b/>
          <w:bCs/>
          <w:lang w:val="fr-CH"/>
        </w:rPr>
      </w:pPr>
      <w:r w:rsidRPr="00823EFC">
        <w:rPr>
          <w:b/>
          <w:bCs/>
          <w:lang w:val="fr-CH"/>
        </w:rPr>
        <w:t xml:space="preserve">Voir </w:t>
      </w:r>
      <w:r w:rsidR="006A2B1A">
        <w:rPr>
          <w:b/>
          <w:bCs/>
          <w:lang w:val="fr-CH"/>
        </w:rPr>
        <w:t>nos UC</w:t>
      </w:r>
      <w:r w:rsidRPr="00823EFC">
        <w:rPr>
          <w:b/>
          <w:bCs/>
          <w:lang w:val="fr-CH"/>
        </w:rPr>
        <w:t xml:space="preserve"> en annexe  </w:t>
      </w:r>
    </w:p>
    <w:p w14:paraId="2DC2E8FE" w14:textId="77777777" w:rsidR="00B36471" w:rsidRPr="00D31667" w:rsidRDefault="00B36471">
      <w:pPr>
        <w:pStyle w:val="Tab-Abstand0"/>
        <w:rPr>
          <w:lang w:val="fr-CH"/>
        </w:rPr>
      </w:pPr>
    </w:p>
    <w:p w14:paraId="757BA189" w14:textId="77777777" w:rsidR="00B36471" w:rsidRPr="00D31667" w:rsidRDefault="00F974C4">
      <w:pPr>
        <w:pStyle w:val="Titre2"/>
        <w:pageBreakBefore/>
        <w:ind w:left="578" w:hanging="578"/>
        <w:rPr>
          <w:lang w:val="fr-CH"/>
        </w:rPr>
      </w:pPr>
      <w:bookmarkStart w:id="25" w:name="_Toc37089240"/>
      <w:r w:rsidRPr="00D31667">
        <w:rPr>
          <w:lang w:val="fr-CH"/>
        </w:rPr>
        <w:lastRenderedPageBreak/>
        <w:t>Exigences concernant l’architecture du système</w:t>
      </w:r>
      <w:bookmarkEnd w:id="25"/>
    </w:p>
    <w:p w14:paraId="22F0FBFC" w14:textId="77777777" w:rsidR="00B36471" w:rsidRPr="00D31667"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rsidRPr="00D31667" w14:paraId="11FC5A81"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11FFA5BA" w14:textId="77777777" w:rsidR="00B36471" w:rsidRPr="00D31667" w:rsidRDefault="00F974C4">
            <w:pPr>
              <w:pStyle w:val="AbsatzTab12PtTitel"/>
              <w:rPr>
                <w:lang w:val="fr-CH"/>
              </w:rPr>
            </w:pPr>
            <w:r w:rsidRPr="00D31667">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785865F" w14:textId="4C34DD39" w:rsidR="00B36471" w:rsidRPr="00D31667" w:rsidRDefault="002D767F">
            <w:pPr>
              <w:pStyle w:val="AbsatzTab12Pt1-1Kur"/>
              <w:rPr>
                <w:lang w:val="fr-CH"/>
              </w:rPr>
            </w:pPr>
            <w:r>
              <w:rPr>
                <w:lang w:val="fr-CH"/>
              </w:rPr>
              <w:t>N1</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880AE05" w14:textId="77777777" w:rsidR="00B36471" w:rsidRPr="00D31667" w:rsidRDefault="00F974C4">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7BA0E8E7" w14:textId="3D66C15B" w:rsidR="00B36471" w:rsidRPr="00D31667" w:rsidRDefault="00C03C7C">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713E61E" w14:textId="77777777" w:rsidR="00B36471" w:rsidRPr="00D31667" w:rsidRDefault="00F974C4">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01700503" w14:textId="284B66E6" w:rsidR="00B36471" w:rsidRPr="00D31667" w:rsidRDefault="00C03C7C">
            <w:pPr>
              <w:pStyle w:val="AbsatzTab12Pt1-1Kur"/>
              <w:rPr>
                <w:lang w:val="fr-CH"/>
              </w:rPr>
            </w:pPr>
            <w:r>
              <w:rPr>
                <w:lang w:val="fr-CH"/>
              </w:rPr>
              <w:t>Maxime Pichonnat</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17CFE16" w14:textId="77777777" w:rsidR="00B36471" w:rsidRPr="00D31667" w:rsidRDefault="00F974C4">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732C5C18" w14:textId="10D88F73" w:rsidR="00B36471" w:rsidRPr="00D31667" w:rsidRDefault="00C03C7C">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7D602AD" w14:textId="77777777" w:rsidR="00B36471" w:rsidRPr="00D31667" w:rsidRDefault="00F974C4">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831675D" w14:textId="340CF581" w:rsidR="00B36471" w:rsidRPr="00D31667" w:rsidRDefault="00FE34CC">
            <w:pPr>
              <w:pStyle w:val="AbsatzTab12Pt1-1Kur"/>
              <w:rPr>
                <w:lang w:val="fr-CH"/>
              </w:rPr>
            </w:pPr>
            <w:r>
              <w:rPr>
                <w:lang w:val="fr-CH"/>
              </w:rPr>
              <w:t>04</w:t>
            </w:r>
            <w:r w:rsidR="00F974C4" w:rsidRPr="00D31667">
              <w:rPr>
                <w:lang w:val="fr-CH"/>
              </w:rPr>
              <w:t>.</w:t>
            </w:r>
            <w:r>
              <w:rPr>
                <w:lang w:val="fr-CH"/>
              </w:rPr>
              <w:t>04</w:t>
            </w:r>
            <w:r w:rsidR="00F974C4"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A571D52" w14:textId="77777777" w:rsidR="00B36471" w:rsidRPr="00D31667" w:rsidRDefault="00F974C4">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B0CB804" w14:textId="3E2771C5" w:rsidR="00B36471" w:rsidRPr="00D31667" w:rsidRDefault="00C03C7C">
            <w:pPr>
              <w:pStyle w:val="AbsatzTab12Pt1-1Kur"/>
              <w:rPr>
                <w:lang w:val="fr-CH"/>
              </w:rPr>
            </w:pPr>
            <w:r>
              <w:rPr>
                <w:lang w:val="fr-CH"/>
              </w:rPr>
              <w:t>Actif</w:t>
            </w:r>
          </w:p>
        </w:tc>
      </w:tr>
      <w:tr w:rsidR="00B36471" w:rsidRPr="00D31667" w14:paraId="7B41E53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928D3AB" w14:textId="77777777" w:rsidR="00B36471" w:rsidRPr="00D31667" w:rsidRDefault="00F974C4">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E4D0191" w14:textId="192AF40F" w:rsidR="00B36471" w:rsidRPr="00D31667" w:rsidRDefault="00C03C7C">
            <w:pPr>
              <w:pStyle w:val="AbsatzTab12Pt1-1Kur"/>
              <w:rPr>
                <w:lang w:val="fr-CH"/>
              </w:rPr>
            </w:pPr>
            <w:r>
              <w:rPr>
                <w:lang w:val="fr-CH"/>
              </w:rPr>
              <w:t>Microsoft</w:t>
            </w:r>
          </w:p>
        </w:tc>
      </w:tr>
      <w:tr w:rsidR="00B36471" w:rsidRPr="00D31667" w14:paraId="661471AA"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A03BBD6" w14:textId="77777777" w:rsidR="00B36471" w:rsidRPr="00D31667" w:rsidRDefault="00F974C4">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6C49CB98" w14:textId="2D8BD2BF" w:rsidR="00B36471" w:rsidRPr="00D31667" w:rsidRDefault="00FE34CC">
            <w:pPr>
              <w:pStyle w:val="AbsatzTab12Pt1-1Kur"/>
              <w:rPr>
                <w:lang w:val="fr-CH"/>
              </w:rPr>
            </w:pPr>
            <w:r>
              <w:rPr>
                <w:lang w:val="fr-CH"/>
              </w:rPr>
              <w:t>Nous utilisons la solution ASP.NET Core de Microsoft pour réaliser notre projet</w:t>
            </w:r>
          </w:p>
        </w:tc>
      </w:tr>
      <w:tr w:rsidR="00B36471" w:rsidRPr="00D31667" w14:paraId="0396475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95972E1" w14:textId="77777777" w:rsidR="00B36471" w:rsidRPr="00D31667" w:rsidRDefault="00F974C4">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798FFB3" w14:textId="77777777" w:rsidR="00B36471" w:rsidRPr="00D31667" w:rsidRDefault="00B36471">
            <w:pPr>
              <w:pStyle w:val="AbsatzTab12Pt1-1Kur"/>
              <w:rPr>
                <w:lang w:val="fr-CH"/>
              </w:rPr>
            </w:pPr>
          </w:p>
        </w:tc>
      </w:tr>
      <w:tr w:rsidR="00B36471" w:rsidRPr="00D31667" w14:paraId="782B0594"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73B1810" w14:textId="77777777" w:rsidR="00B36471" w:rsidRPr="00D31667" w:rsidRDefault="00F974C4">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1700A4" w14:textId="75B1F808" w:rsidR="00B36471" w:rsidRPr="00D31667" w:rsidRDefault="00FE34CC">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1A8083D3" w14:textId="77777777" w:rsidR="00B36471" w:rsidRPr="00D31667" w:rsidRDefault="00F974C4">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F4DED06" w14:textId="112C0C64" w:rsidR="00B36471" w:rsidRPr="00D31667" w:rsidRDefault="00FE34CC">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B8AE1EF" w14:textId="77777777" w:rsidR="00B36471" w:rsidRPr="00D31667" w:rsidRDefault="00F974C4">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A0A771A" w14:textId="0CDD081E" w:rsidR="00B36471" w:rsidRPr="00D31667" w:rsidRDefault="00FE34CC">
            <w:pPr>
              <w:pStyle w:val="AbsatzTab12Pt1-1Kur"/>
              <w:rPr>
                <w:lang w:val="fr-CH"/>
              </w:rPr>
            </w:pPr>
            <w:r>
              <w:rPr>
                <w:lang w:val="fr-CH"/>
              </w:rPr>
              <w:t>4</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E87DBDE" w14:textId="77777777" w:rsidR="00B36471" w:rsidRPr="00D31667" w:rsidRDefault="00F974C4">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D0A88B2" w14:textId="536168F6" w:rsidR="00B36471" w:rsidRPr="00D31667" w:rsidRDefault="00FE34CC">
            <w:pPr>
              <w:pStyle w:val="AbsatzTab12Pt1-1Kur"/>
              <w:rPr>
                <w:lang w:val="fr-CH"/>
              </w:rPr>
            </w:pPr>
            <w:r>
              <w:rPr>
                <w:lang w:val="fr-CH"/>
              </w:rPr>
              <w:t>-</w:t>
            </w:r>
          </w:p>
        </w:tc>
      </w:tr>
      <w:tr w:rsidR="00B36471" w:rsidRPr="00D31667" w14:paraId="22909E06"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581F4B4" w14:textId="77777777" w:rsidR="00B36471" w:rsidRPr="00D31667" w:rsidRDefault="00F974C4">
            <w:pPr>
              <w:pStyle w:val="AbsatzTab10Pt1-1KurFett"/>
            </w:pPr>
            <w:r w:rsidRPr="00D31667">
              <w:t xml:space="preserve">1) </w:t>
            </w:r>
            <w:r w:rsidRPr="00D31667">
              <w:tab/>
              <w:t>Importance: 5 = doit absolument être réalisé, 4 = très important, 3 = important, 2 = normal, 1 = pas important</w:t>
            </w:r>
          </w:p>
          <w:p w14:paraId="059573A3" w14:textId="77777777" w:rsidR="00B36471" w:rsidRPr="00D31667" w:rsidRDefault="00F974C4">
            <w:pPr>
              <w:pStyle w:val="AbsatzTab10Pt1-1KurFett"/>
              <w:keepNext/>
              <w:ind w:left="851" w:hanging="851"/>
            </w:pPr>
            <w:r w:rsidRPr="00D31667">
              <w:t xml:space="preserve">2) </w:t>
            </w:r>
            <w:r w:rsidRPr="00D31667">
              <w:tab/>
              <w:t>Urgence: 5 = doit être réalisé immédiatement, 4 = très urgent, 3 = urgent, 2 = normal, 1 = pas urgent</w:t>
            </w:r>
          </w:p>
          <w:p w14:paraId="5181EA50" w14:textId="77777777" w:rsidR="00B36471" w:rsidRPr="00D31667" w:rsidRDefault="00F974C4">
            <w:pPr>
              <w:pStyle w:val="AbsatzTab10Pt1-1KurFett"/>
              <w:keepNext/>
              <w:ind w:left="851" w:hanging="851"/>
            </w:pPr>
            <w:r w:rsidRPr="00D31667">
              <w:t>3)</w:t>
            </w:r>
            <w:r w:rsidRPr="00D31667">
              <w:tab/>
              <w:t>Risque/Criticité: 5 = risque non assumable, 4 = risque très élevé, 3 = risque moyen, 2 = risque minime, 1 = aucun risque</w:t>
            </w:r>
          </w:p>
          <w:p w14:paraId="0006DE73" w14:textId="77777777" w:rsidR="00B36471" w:rsidRPr="00D31667" w:rsidRDefault="00F974C4">
            <w:pPr>
              <w:pStyle w:val="AbsatzTab10Pt1-1KurFett"/>
              <w:keepNext/>
              <w:ind w:left="851" w:hanging="851"/>
            </w:pPr>
            <w:r w:rsidRPr="00D31667">
              <w:t>4)</w:t>
            </w:r>
            <w:r w:rsidRPr="00D31667">
              <w:tab/>
              <w:t>Charge: 5 = charge non assumable, 4 = charge très importante, 3 = importante, 2 = modérée, 1 =  négligeable ou inexistante</w:t>
            </w:r>
          </w:p>
        </w:tc>
      </w:tr>
    </w:tbl>
    <w:p w14:paraId="52A43AE3" w14:textId="77777777" w:rsidR="00AD0ED1" w:rsidRPr="00AD0ED1" w:rsidRDefault="00AD0ED1" w:rsidP="00AD0ED1">
      <w:pPr>
        <w:pStyle w:val="Absatz"/>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AD0ED1" w:rsidRPr="00D31667" w14:paraId="24E06C4E" w14:textId="77777777" w:rsidTr="00016F0B">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7336E4B6" w14:textId="77777777" w:rsidR="00AD0ED1" w:rsidRPr="00D31667" w:rsidRDefault="00AD0ED1" w:rsidP="00016F0B">
            <w:pPr>
              <w:pStyle w:val="AbsatzTab12PtTitel"/>
              <w:rPr>
                <w:lang w:val="fr-CH"/>
              </w:rPr>
            </w:pPr>
            <w:r w:rsidRPr="00D31667">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BF12137" w14:textId="0D16A541" w:rsidR="00AD0ED1" w:rsidRPr="00D31667" w:rsidRDefault="00AD0ED1" w:rsidP="00016F0B">
            <w:pPr>
              <w:pStyle w:val="AbsatzTab12Pt1-1Kur"/>
              <w:rPr>
                <w:lang w:val="fr-CH"/>
              </w:rPr>
            </w:pPr>
            <w:r>
              <w:rPr>
                <w:lang w:val="fr-CH"/>
              </w:rPr>
              <w:t>N</w:t>
            </w:r>
            <w:r w:rsidR="004B190D">
              <w:rPr>
                <w:lang w:val="fr-CH"/>
              </w:rPr>
              <w:t>2</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C9401A4" w14:textId="77777777" w:rsidR="00AD0ED1" w:rsidRPr="00D31667" w:rsidRDefault="00AD0ED1" w:rsidP="00016F0B">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250FAF12" w14:textId="77777777" w:rsidR="00AD0ED1" w:rsidRPr="00D31667" w:rsidRDefault="00AD0ED1" w:rsidP="00016F0B">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5BC0BBF" w14:textId="77777777" w:rsidR="00AD0ED1" w:rsidRPr="00D31667" w:rsidRDefault="00AD0ED1" w:rsidP="00016F0B">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7A1B7FCA" w14:textId="77777777" w:rsidR="00AD0ED1" w:rsidRPr="00D31667" w:rsidRDefault="00AD0ED1" w:rsidP="00016F0B">
            <w:pPr>
              <w:pStyle w:val="AbsatzTab12Pt1-1Kur"/>
              <w:rPr>
                <w:lang w:val="fr-CH"/>
              </w:rPr>
            </w:pPr>
            <w:r>
              <w:rPr>
                <w:lang w:val="fr-CH"/>
              </w:rPr>
              <w:t>Maxime Pichonnat</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0C026DAF" w14:textId="77777777" w:rsidR="00AD0ED1" w:rsidRPr="00D31667" w:rsidRDefault="00AD0ED1" w:rsidP="00016F0B">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54368B72" w14:textId="77777777" w:rsidR="00AD0ED1" w:rsidRPr="00D31667" w:rsidRDefault="00AD0ED1" w:rsidP="00016F0B">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4B906915" w14:textId="77777777" w:rsidR="00AD0ED1" w:rsidRPr="00D31667" w:rsidRDefault="00AD0ED1" w:rsidP="00016F0B">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7E1C2E35" w14:textId="77777777" w:rsidR="00AD0ED1" w:rsidRPr="00D31667" w:rsidRDefault="00AD0ED1" w:rsidP="00016F0B">
            <w:pPr>
              <w:pStyle w:val="AbsatzTab12Pt1-1Kur"/>
              <w:rPr>
                <w:lang w:val="fr-CH"/>
              </w:rPr>
            </w:pPr>
            <w:r>
              <w:rPr>
                <w:lang w:val="fr-CH"/>
              </w:rPr>
              <w:t>04</w:t>
            </w:r>
            <w:r w:rsidRPr="00D31667">
              <w:rPr>
                <w:lang w:val="fr-CH"/>
              </w:rPr>
              <w:t>.</w:t>
            </w:r>
            <w:r>
              <w:rPr>
                <w:lang w:val="fr-CH"/>
              </w:rPr>
              <w:t>04</w:t>
            </w:r>
            <w:r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A259075" w14:textId="77777777" w:rsidR="00AD0ED1" w:rsidRPr="00D31667" w:rsidRDefault="00AD0ED1" w:rsidP="00016F0B">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2E238CE1" w14:textId="77777777" w:rsidR="00AD0ED1" w:rsidRPr="00D31667" w:rsidRDefault="00AD0ED1" w:rsidP="00016F0B">
            <w:pPr>
              <w:pStyle w:val="AbsatzTab12Pt1-1Kur"/>
              <w:rPr>
                <w:lang w:val="fr-CH"/>
              </w:rPr>
            </w:pPr>
            <w:r>
              <w:rPr>
                <w:lang w:val="fr-CH"/>
              </w:rPr>
              <w:t>Actif</w:t>
            </w:r>
          </w:p>
        </w:tc>
      </w:tr>
      <w:tr w:rsidR="00AD0ED1" w:rsidRPr="00D31667" w14:paraId="6D15AC0B"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0A7BAA3" w14:textId="77777777" w:rsidR="00AD0ED1" w:rsidRPr="00D31667" w:rsidRDefault="00AD0ED1" w:rsidP="00016F0B">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DAFD1EF" w14:textId="789F685A" w:rsidR="00AD0ED1" w:rsidRPr="00D31667" w:rsidRDefault="00AD0ED1" w:rsidP="00016F0B">
            <w:pPr>
              <w:pStyle w:val="AbsatzTab12Pt1-1Kur"/>
              <w:rPr>
                <w:lang w:val="fr-CH"/>
              </w:rPr>
            </w:pPr>
            <w:r>
              <w:rPr>
                <w:lang w:val="fr-CH"/>
              </w:rPr>
              <w:t>Azure</w:t>
            </w:r>
          </w:p>
        </w:tc>
      </w:tr>
      <w:tr w:rsidR="00AD0ED1" w:rsidRPr="00D31667" w14:paraId="504EF8E3"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3760340" w14:textId="77777777" w:rsidR="00AD0ED1" w:rsidRPr="00D31667" w:rsidRDefault="00AD0ED1" w:rsidP="00016F0B">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1167A5C4" w14:textId="3E4C6AC4" w:rsidR="00AD0ED1" w:rsidRPr="00D31667" w:rsidRDefault="00AD0ED1" w:rsidP="00016F0B">
            <w:pPr>
              <w:pStyle w:val="AbsatzTab12Pt1-1Kur"/>
              <w:rPr>
                <w:lang w:val="fr-CH"/>
              </w:rPr>
            </w:pPr>
            <w:r>
              <w:rPr>
                <w:lang w:val="fr-CH"/>
              </w:rPr>
              <w:t xml:space="preserve">Nous utilisons la solution </w:t>
            </w:r>
            <w:r w:rsidR="004B190D">
              <w:rPr>
                <w:lang w:val="fr-CH"/>
              </w:rPr>
              <w:t>Azure de Microsoft pour l’hébergement de notre application Web</w:t>
            </w:r>
          </w:p>
        </w:tc>
      </w:tr>
      <w:tr w:rsidR="00AD0ED1" w:rsidRPr="00D31667" w14:paraId="781520CC"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0AF0E83" w14:textId="77777777" w:rsidR="00AD0ED1" w:rsidRPr="00D31667" w:rsidRDefault="00AD0ED1" w:rsidP="00016F0B">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56CC563C" w14:textId="77777777" w:rsidR="00AD0ED1" w:rsidRPr="00D31667" w:rsidRDefault="00AD0ED1" w:rsidP="00016F0B">
            <w:pPr>
              <w:pStyle w:val="AbsatzTab12Pt1-1Kur"/>
              <w:rPr>
                <w:lang w:val="fr-CH"/>
              </w:rPr>
            </w:pPr>
          </w:p>
        </w:tc>
      </w:tr>
      <w:tr w:rsidR="00AD0ED1" w:rsidRPr="00D31667" w14:paraId="3D97DE8A" w14:textId="77777777" w:rsidTr="00016F0B">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5D983814" w14:textId="77777777" w:rsidR="00AD0ED1" w:rsidRPr="00D31667" w:rsidRDefault="00AD0ED1" w:rsidP="00016F0B">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AC4EC7" w14:textId="77777777" w:rsidR="00AD0ED1" w:rsidRPr="00D31667" w:rsidRDefault="00AD0ED1" w:rsidP="00016F0B">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7456F744" w14:textId="77777777" w:rsidR="00AD0ED1" w:rsidRPr="00D31667" w:rsidRDefault="00AD0ED1" w:rsidP="00016F0B">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758D6C7" w14:textId="77777777" w:rsidR="00AD0ED1" w:rsidRPr="00D31667" w:rsidRDefault="00AD0ED1" w:rsidP="00016F0B">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6345980" w14:textId="77777777" w:rsidR="00AD0ED1" w:rsidRPr="00D31667" w:rsidRDefault="00AD0ED1" w:rsidP="00016F0B">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5A48BD" w14:textId="77777777" w:rsidR="00AD0ED1" w:rsidRPr="00D31667" w:rsidRDefault="00AD0ED1" w:rsidP="00016F0B">
            <w:pPr>
              <w:pStyle w:val="AbsatzTab12Pt1-1Kur"/>
              <w:rPr>
                <w:lang w:val="fr-CH"/>
              </w:rPr>
            </w:pPr>
            <w:r>
              <w:rPr>
                <w:lang w:val="fr-CH"/>
              </w:rPr>
              <w:t>4</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FA527D7" w14:textId="77777777" w:rsidR="00AD0ED1" w:rsidRPr="00D31667" w:rsidRDefault="00AD0ED1" w:rsidP="00016F0B">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DF65141" w14:textId="77777777" w:rsidR="00AD0ED1" w:rsidRPr="00D31667" w:rsidRDefault="00AD0ED1" w:rsidP="00016F0B">
            <w:pPr>
              <w:pStyle w:val="AbsatzTab12Pt1-1Kur"/>
              <w:rPr>
                <w:lang w:val="fr-CH"/>
              </w:rPr>
            </w:pPr>
            <w:r>
              <w:rPr>
                <w:lang w:val="fr-CH"/>
              </w:rPr>
              <w:t>-</w:t>
            </w:r>
          </w:p>
        </w:tc>
      </w:tr>
      <w:tr w:rsidR="00AD0ED1" w:rsidRPr="00D31667" w14:paraId="671505BC" w14:textId="77777777" w:rsidTr="00016F0B">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06412941" w14:textId="77777777" w:rsidR="00AD0ED1" w:rsidRPr="00D31667" w:rsidRDefault="00AD0ED1" w:rsidP="00016F0B">
            <w:pPr>
              <w:pStyle w:val="AbsatzTab10Pt1-1KurFett"/>
            </w:pPr>
            <w:r w:rsidRPr="00D31667">
              <w:t xml:space="preserve">1) </w:t>
            </w:r>
            <w:r w:rsidRPr="00D31667">
              <w:tab/>
              <w:t>Importance: 5 = doit absolument être réalisé, 4 = très important, 3 = important, 2 = normal, 1 = pas important</w:t>
            </w:r>
          </w:p>
          <w:p w14:paraId="0CD86348" w14:textId="77777777" w:rsidR="00AD0ED1" w:rsidRPr="00D31667" w:rsidRDefault="00AD0ED1" w:rsidP="00016F0B">
            <w:pPr>
              <w:pStyle w:val="AbsatzTab10Pt1-1KurFett"/>
              <w:keepNext/>
              <w:ind w:left="851" w:hanging="851"/>
            </w:pPr>
            <w:r w:rsidRPr="00D31667">
              <w:t xml:space="preserve">2) </w:t>
            </w:r>
            <w:r w:rsidRPr="00D31667">
              <w:tab/>
              <w:t>Urgence: 5 = doit être réalisé immédiatement, 4 = très urgent, 3 = urgent, 2 = normal, 1 = pas urgent</w:t>
            </w:r>
          </w:p>
          <w:p w14:paraId="64656B44" w14:textId="77777777" w:rsidR="00AD0ED1" w:rsidRPr="00D31667" w:rsidRDefault="00AD0ED1" w:rsidP="00016F0B">
            <w:pPr>
              <w:pStyle w:val="AbsatzTab10Pt1-1KurFett"/>
              <w:keepNext/>
              <w:ind w:left="851" w:hanging="851"/>
            </w:pPr>
            <w:r w:rsidRPr="00D31667">
              <w:t>3)</w:t>
            </w:r>
            <w:r w:rsidRPr="00D31667">
              <w:tab/>
              <w:t>Risque/Criticité: 5 = risque non assumable, 4 = risque très élevé, 3 = risque moyen, 2 = risque minime, 1 = aucun risque</w:t>
            </w:r>
          </w:p>
          <w:p w14:paraId="21D0ECB1" w14:textId="77777777" w:rsidR="00AD0ED1" w:rsidRPr="00D31667" w:rsidRDefault="00AD0ED1" w:rsidP="00016F0B">
            <w:pPr>
              <w:pStyle w:val="AbsatzTab10Pt1-1KurFett"/>
              <w:keepNext/>
              <w:ind w:left="851" w:hanging="851"/>
            </w:pPr>
            <w:r w:rsidRPr="00D31667">
              <w:t>4)</w:t>
            </w:r>
            <w:r w:rsidRPr="00D31667">
              <w:tab/>
              <w:t>Charge: 5 = charge non assumable, 4 = charge très importante, 3 = importante, 2 = modérée, 1 =  négligeable ou inexistante</w:t>
            </w:r>
          </w:p>
        </w:tc>
      </w:tr>
    </w:tbl>
    <w:p w14:paraId="5AA6FCC7" w14:textId="77777777" w:rsidR="00AD0ED1" w:rsidRPr="00AD0ED1" w:rsidRDefault="00AD0ED1" w:rsidP="00AD0ED1">
      <w:pPr>
        <w:pStyle w:val="Absatz"/>
        <w:rPr>
          <w:lang w:val="fr-CH"/>
        </w:rPr>
      </w:pPr>
    </w:p>
    <w:p w14:paraId="046E1A31" w14:textId="77777777" w:rsidR="00635D87" w:rsidRPr="00635D87" w:rsidRDefault="00635D87" w:rsidP="00635D87">
      <w:pPr>
        <w:pStyle w:val="Absatz"/>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635D87" w:rsidRPr="00D31667" w14:paraId="74A43804" w14:textId="77777777" w:rsidTr="00016F0B">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58AE1D41" w14:textId="77777777" w:rsidR="00635D87" w:rsidRPr="00D31667" w:rsidRDefault="00635D87" w:rsidP="00016F0B">
            <w:pPr>
              <w:pStyle w:val="AbsatzTab12PtTitel"/>
              <w:rPr>
                <w:lang w:val="fr-CH"/>
              </w:rPr>
            </w:pPr>
            <w:r w:rsidRPr="00D31667">
              <w:rPr>
                <w:lang w:val="fr-CH"/>
              </w:rPr>
              <w:lastRenderedPageBreak/>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2AA518E3" w14:textId="5409B9E0" w:rsidR="00635D87" w:rsidRPr="00D31667" w:rsidRDefault="00635D87" w:rsidP="00016F0B">
            <w:pPr>
              <w:pStyle w:val="AbsatzTab12Pt1-1Kur"/>
              <w:rPr>
                <w:lang w:val="fr-CH"/>
              </w:rPr>
            </w:pPr>
            <w:r>
              <w:rPr>
                <w:lang w:val="fr-CH"/>
              </w:rPr>
              <w:t>N</w:t>
            </w:r>
            <w:r w:rsidR="004B190D">
              <w:rPr>
                <w:lang w:val="fr-CH"/>
              </w:rPr>
              <w:t>3</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1AB880E1" w14:textId="77777777" w:rsidR="00635D87" w:rsidRPr="00D31667" w:rsidRDefault="00635D87" w:rsidP="00016F0B">
            <w:pPr>
              <w:pStyle w:val="AbsatzTab12PtTitel"/>
              <w:rPr>
                <w:lang w:val="fr-CH"/>
              </w:rPr>
            </w:pPr>
            <w:r w:rsidRPr="00D31667">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3334E4FF" w14:textId="77777777" w:rsidR="00635D87" w:rsidRPr="00D31667" w:rsidRDefault="00635D87" w:rsidP="00016F0B">
            <w:pPr>
              <w:pStyle w:val="AbsatzTab12Pt1-1Kur"/>
              <w:rPr>
                <w:lang w:val="fr-CH"/>
              </w:rPr>
            </w:pPr>
            <w:r>
              <w:rPr>
                <w:lang w:val="fr-CH"/>
              </w:rPr>
              <w:t>Mandant</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0F41D964" w14:textId="77777777" w:rsidR="00635D87" w:rsidRPr="00D31667" w:rsidRDefault="00635D87" w:rsidP="00016F0B">
            <w:pPr>
              <w:pStyle w:val="AbsatzTab12PtTitel"/>
              <w:rPr>
                <w:lang w:val="fr-CH"/>
              </w:rPr>
            </w:pPr>
            <w:r w:rsidRPr="00D31667">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6C3D8121" w14:textId="77777777" w:rsidR="00635D87" w:rsidRPr="00D31667" w:rsidRDefault="00635D87" w:rsidP="00016F0B">
            <w:pPr>
              <w:pStyle w:val="AbsatzTab12Pt1-1Kur"/>
              <w:rPr>
                <w:lang w:val="fr-CH"/>
              </w:rPr>
            </w:pPr>
            <w:r>
              <w:rPr>
                <w:lang w:val="fr-CH"/>
              </w:rPr>
              <w:t>Maxime Pichonnat</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0E8FCAD9" w14:textId="77777777" w:rsidR="00635D87" w:rsidRPr="00D31667" w:rsidRDefault="00635D87" w:rsidP="00016F0B">
            <w:pPr>
              <w:pStyle w:val="AbsatzTab12PtTitel"/>
              <w:rPr>
                <w:lang w:val="fr-CH"/>
              </w:rPr>
            </w:pPr>
            <w:r w:rsidRPr="00D31667">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3D65A40D" w14:textId="619D11F2" w:rsidR="00635D87" w:rsidRPr="00D31667" w:rsidRDefault="00635D87" w:rsidP="00016F0B">
            <w:pPr>
              <w:pStyle w:val="AbsatzTab12Pt1-1Kur"/>
              <w:rPr>
                <w:lang w:val="fr-CH"/>
              </w:rPr>
            </w:pPr>
            <w:r>
              <w:rPr>
                <w:lang w:val="fr-CH"/>
              </w:rPr>
              <w:t>Stripe</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F53498E" w14:textId="77777777" w:rsidR="00635D87" w:rsidRPr="00D31667" w:rsidRDefault="00635D87" w:rsidP="00016F0B">
            <w:pPr>
              <w:pStyle w:val="AbsatzTab12PtTitel"/>
              <w:rPr>
                <w:lang w:val="fr-CH"/>
              </w:rPr>
            </w:pPr>
            <w:r w:rsidRPr="00D31667">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939CDB0" w14:textId="77777777" w:rsidR="00635D87" w:rsidRPr="00D31667" w:rsidRDefault="00635D87" w:rsidP="00016F0B">
            <w:pPr>
              <w:pStyle w:val="AbsatzTab12Pt1-1Kur"/>
              <w:rPr>
                <w:lang w:val="fr-CH"/>
              </w:rPr>
            </w:pPr>
            <w:r>
              <w:rPr>
                <w:lang w:val="fr-CH"/>
              </w:rPr>
              <w:t>04</w:t>
            </w:r>
            <w:r w:rsidRPr="00D31667">
              <w:rPr>
                <w:lang w:val="fr-CH"/>
              </w:rPr>
              <w:t>.</w:t>
            </w:r>
            <w:r>
              <w:rPr>
                <w:lang w:val="fr-CH"/>
              </w:rPr>
              <w:t>04</w:t>
            </w:r>
            <w:r w:rsidRPr="00D31667">
              <w:rPr>
                <w:lang w:val="fr-CH"/>
              </w:rPr>
              <w:t>.</w:t>
            </w:r>
            <w:r>
              <w:rPr>
                <w:lang w:val="fr-CH"/>
              </w:rPr>
              <w:t>20</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7994B193" w14:textId="77777777" w:rsidR="00635D87" w:rsidRPr="00D31667" w:rsidRDefault="00635D87" w:rsidP="00016F0B">
            <w:pPr>
              <w:pStyle w:val="AbsatzTab12PtTitel"/>
              <w:rPr>
                <w:lang w:val="fr-CH"/>
              </w:rPr>
            </w:pPr>
            <w:r w:rsidRPr="00D31667">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86D5008" w14:textId="77777777" w:rsidR="00635D87" w:rsidRPr="00D31667" w:rsidRDefault="00635D87" w:rsidP="00016F0B">
            <w:pPr>
              <w:pStyle w:val="AbsatzTab12Pt1-1Kur"/>
              <w:rPr>
                <w:lang w:val="fr-CH"/>
              </w:rPr>
            </w:pPr>
            <w:r>
              <w:rPr>
                <w:lang w:val="fr-CH"/>
              </w:rPr>
              <w:t>Actif</w:t>
            </w:r>
          </w:p>
        </w:tc>
      </w:tr>
      <w:tr w:rsidR="00635D87" w:rsidRPr="00D31667" w14:paraId="29CBCCE1"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B05EDFC" w14:textId="77777777" w:rsidR="00635D87" w:rsidRPr="00D31667" w:rsidRDefault="00635D87" w:rsidP="00016F0B">
            <w:pPr>
              <w:pStyle w:val="AbsatzTab12PtTitel"/>
              <w:rPr>
                <w:lang w:val="fr-CH"/>
              </w:rPr>
            </w:pPr>
            <w:r w:rsidRPr="00D31667">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0D87B231" w14:textId="0A744A26" w:rsidR="00635D87" w:rsidRPr="00D31667" w:rsidRDefault="00635D87" w:rsidP="00016F0B">
            <w:pPr>
              <w:pStyle w:val="AbsatzTab12Pt1-1Kur"/>
              <w:rPr>
                <w:lang w:val="fr-CH"/>
              </w:rPr>
            </w:pPr>
            <w:r>
              <w:rPr>
                <w:lang w:val="fr-CH"/>
              </w:rPr>
              <w:t>Stripe</w:t>
            </w:r>
          </w:p>
        </w:tc>
      </w:tr>
      <w:tr w:rsidR="00635D87" w:rsidRPr="00D31667" w14:paraId="1932EDDC"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A7FADBB" w14:textId="77777777" w:rsidR="00635D87" w:rsidRPr="00D31667" w:rsidRDefault="00635D87" w:rsidP="00016F0B">
            <w:pPr>
              <w:pStyle w:val="AbsatzTab12PtTitel"/>
              <w:rPr>
                <w:lang w:val="fr-CH"/>
              </w:rPr>
            </w:pPr>
            <w:r w:rsidRPr="00D31667">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5F38982D" w14:textId="47650C1A" w:rsidR="00635D87" w:rsidRPr="00D31667" w:rsidRDefault="00635D87" w:rsidP="00016F0B">
            <w:pPr>
              <w:pStyle w:val="AbsatzTab12Pt1-1Kur"/>
              <w:rPr>
                <w:lang w:val="fr-CH"/>
              </w:rPr>
            </w:pPr>
            <w:r>
              <w:rPr>
                <w:lang w:val="fr-CH"/>
              </w:rPr>
              <w:t>Nous utilisons la solution Stripe pour gérer nos payements en ligne.</w:t>
            </w:r>
          </w:p>
        </w:tc>
      </w:tr>
      <w:tr w:rsidR="00635D87" w:rsidRPr="00D31667" w14:paraId="786CDCD4" w14:textId="77777777" w:rsidTr="00016F0B">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1DBDFE5" w14:textId="77777777" w:rsidR="00635D87" w:rsidRPr="00D31667" w:rsidRDefault="00635D87" w:rsidP="00016F0B">
            <w:pPr>
              <w:pStyle w:val="AbsatzTab12PtTitel"/>
              <w:rPr>
                <w:lang w:val="fr-CH"/>
              </w:rPr>
            </w:pPr>
            <w:r w:rsidRPr="00D31667">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7B293F43" w14:textId="77777777" w:rsidR="00635D87" w:rsidRPr="00D31667" w:rsidRDefault="00635D87" w:rsidP="00016F0B">
            <w:pPr>
              <w:pStyle w:val="AbsatzTab12Pt1-1Kur"/>
              <w:rPr>
                <w:lang w:val="fr-CH"/>
              </w:rPr>
            </w:pPr>
          </w:p>
        </w:tc>
      </w:tr>
      <w:tr w:rsidR="00635D87" w:rsidRPr="00D31667" w14:paraId="07302833" w14:textId="77777777" w:rsidTr="00016F0B">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0360BC03" w14:textId="77777777" w:rsidR="00635D87" w:rsidRPr="00D31667" w:rsidRDefault="00635D87" w:rsidP="00016F0B">
            <w:pPr>
              <w:pStyle w:val="AbsatzTab12PtTitel"/>
              <w:rPr>
                <w:lang w:val="fr-CH"/>
              </w:rPr>
            </w:pPr>
            <w:r w:rsidRPr="00D31667">
              <w:rPr>
                <w:lang w:val="fr-CH"/>
              </w:rPr>
              <w:t xml:space="preserve">Importance </w:t>
            </w:r>
            <w:r w:rsidRPr="00D31667">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1197078" w14:textId="77777777" w:rsidR="00635D87" w:rsidRPr="00D31667" w:rsidRDefault="00635D87" w:rsidP="00016F0B">
            <w:pPr>
              <w:pStyle w:val="AbsatzTab12Pt1-1Kur"/>
              <w:rPr>
                <w:lang w:val="fr-CH"/>
              </w:rPr>
            </w:pPr>
            <w:r>
              <w:rPr>
                <w:lang w:val="fr-CH"/>
              </w:rP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7FC79F8" w14:textId="77777777" w:rsidR="00635D87" w:rsidRPr="00D31667" w:rsidRDefault="00635D87" w:rsidP="00016F0B">
            <w:pPr>
              <w:pStyle w:val="AbsatzTab12PtTitel"/>
              <w:rPr>
                <w:lang w:val="fr-CH"/>
              </w:rPr>
            </w:pPr>
            <w:r w:rsidRPr="00D31667">
              <w:rPr>
                <w:lang w:val="fr-CH"/>
              </w:rPr>
              <w:t xml:space="preserve">Urgence </w:t>
            </w:r>
            <w:r w:rsidRPr="00D31667">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BDFF8C8" w14:textId="77777777" w:rsidR="00635D87" w:rsidRPr="00D31667" w:rsidRDefault="00635D87" w:rsidP="00016F0B">
            <w:pPr>
              <w:pStyle w:val="AbsatzTab12Pt1-1Kur"/>
              <w:rPr>
                <w:lang w:val="fr-CH"/>
              </w:rPr>
            </w:pPr>
            <w:r>
              <w:rPr>
                <w:lang w:val="fr-CH"/>
              </w:rPr>
              <w:t>-</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0A57FAC2" w14:textId="77777777" w:rsidR="00635D87" w:rsidRPr="00D31667" w:rsidRDefault="00635D87" w:rsidP="00016F0B">
            <w:pPr>
              <w:pStyle w:val="AbsatzTab12PtTitel"/>
              <w:rPr>
                <w:lang w:val="fr-CH"/>
              </w:rPr>
            </w:pPr>
            <w:r w:rsidRPr="00D31667">
              <w:rPr>
                <w:lang w:val="fr-CH"/>
              </w:rPr>
              <w:t xml:space="preserve">Risque </w:t>
            </w:r>
            <w:r w:rsidRPr="00D31667">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C3B9FBE" w14:textId="1AADF8D0" w:rsidR="00635D87" w:rsidRPr="00D31667" w:rsidRDefault="00635D87" w:rsidP="00016F0B">
            <w:pPr>
              <w:pStyle w:val="AbsatzTab12Pt1-1Kur"/>
              <w:rPr>
                <w:lang w:val="fr-CH"/>
              </w:rPr>
            </w:pPr>
            <w:r>
              <w:rPr>
                <w:lang w:val="fr-CH"/>
              </w:rPr>
              <w:t>5</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66C2FDD" w14:textId="77777777" w:rsidR="00635D87" w:rsidRPr="00D31667" w:rsidRDefault="00635D87" w:rsidP="00016F0B">
            <w:pPr>
              <w:pStyle w:val="AbsatzTab12PtTitel"/>
              <w:rPr>
                <w:lang w:val="fr-CH"/>
              </w:rPr>
            </w:pPr>
            <w:r w:rsidRPr="00D31667">
              <w:rPr>
                <w:lang w:val="fr-CH"/>
              </w:rPr>
              <w:t xml:space="preserve">Charge </w:t>
            </w:r>
            <w:r w:rsidRPr="00D31667">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75043B" w14:textId="77777777" w:rsidR="00635D87" w:rsidRPr="00D31667" w:rsidRDefault="00635D87" w:rsidP="00016F0B">
            <w:pPr>
              <w:pStyle w:val="AbsatzTab12Pt1-1Kur"/>
              <w:rPr>
                <w:lang w:val="fr-CH"/>
              </w:rPr>
            </w:pPr>
            <w:r>
              <w:rPr>
                <w:lang w:val="fr-CH"/>
              </w:rPr>
              <w:t>-</w:t>
            </w:r>
          </w:p>
        </w:tc>
      </w:tr>
      <w:tr w:rsidR="00635D87" w:rsidRPr="00D31667" w14:paraId="03761E88" w14:textId="77777777" w:rsidTr="00016F0B">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D82DB0E" w14:textId="77777777" w:rsidR="00635D87" w:rsidRPr="00D31667" w:rsidRDefault="00635D87" w:rsidP="00016F0B">
            <w:pPr>
              <w:pStyle w:val="AbsatzTab10Pt1-1KurFett"/>
            </w:pPr>
            <w:r w:rsidRPr="00D31667">
              <w:t xml:space="preserve">1) </w:t>
            </w:r>
            <w:r w:rsidRPr="00D31667">
              <w:tab/>
              <w:t>Importance: 5 = doit absolument être réalisé, 4 = très important, 3 = important, 2 = normal, 1 = pas important</w:t>
            </w:r>
          </w:p>
          <w:p w14:paraId="001AA093" w14:textId="77777777" w:rsidR="00635D87" w:rsidRPr="00D31667" w:rsidRDefault="00635D87" w:rsidP="00016F0B">
            <w:pPr>
              <w:pStyle w:val="AbsatzTab10Pt1-1KurFett"/>
              <w:keepNext/>
              <w:ind w:left="851" w:hanging="851"/>
            </w:pPr>
            <w:r w:rsidRPr="00D31667">
              <w:t xml:space="preserve">2) </w:t>
            </w:r>
            <w:r w:rsidRPr="00D31667">
              <w:tab/>
              <w:t>Urgence: 5 = doit être réalisé immédiatement, 4 = très urgent, 3 = urgent, 2 = normal, 1 = pas urgent</w:t>
            </w:r>
          </w:p>
          <w:p w14:paraId="188EDDE1" w14:textId="77777777" w:rsidR="00635D87" w:rsidRPr="00D31667" w:rsidRDefault="00635D87" w:rsidP="00016F0B">
            <w:pPr>
              <w:pStyle w:val="AbsatzTab10Pt1-1KurFett"/>
              <w:keepNext/>
              <w:ind w:left="851" w:hanging="851"/>
            </w:pPr>
            <w:r w:rsidRPr="00D31667">
              <w:t>3)</w:t>
            </w:r>
            <w:r w:rsidRPr="00D31667">
              <w:tab/>
              <w:t>Risque/Criticité: 5 = risque non assumable, 4 = risque très élevé, 3 = risque moyen, 2 = risque minime, 1 = aucun risque</w:t>
            </w:r>
          </w:p>
          <w:p w14:paraId="3BE2B63D" w14:textId="77777777" w:rsidR="00635D87" w:rsidRPr="00D31667" w:rsidRDefault="00635D87" w:rsidP="00016F0B">
            <w:pPr>
              <w:pStyle w:val="AbsatzTab10Pt1-1KurFett"/>
              <w:keepNext/>
              <w:ind w:left="851" w:hanging="851"/>
            </w:pPr>
            <w:r w:rsidRPr="00D31667">
              <w:t>4)</w:t>
            </w:r>
            <w:r w:rsidRPr="00D31667">
              <w:tab/>
              <w:t>Charge: 5 = charge non assumable, 4 = charge très importante, 3 = importante, 2 = modérée, 1 =  négligeable ou inexistante</w:t>
            </w:r>
          </w:p>
        </w:tc>
      </w:tr>
    </w:tbl>
    <w:p w14:paraId="17FFDC8E" w14:textId="77777777" w:rsidR="00635D87" w:rsidRPr="00635D87" w:rsidRDefault="00635D87" w:rsidP="00635D87">
      <w:pPr>
        <w:pStyle w:val="Absatz"/>
        <w:rPr>
          <w:lang w:val="fr-CH"/>
        </w:rPr>
      </w:pPr>
    </w:p>
    <w:p w14:paraId="48CB5E89" w14:textId="77777777" w:rsidR="00B36471" w:rsidRPr="00D31667" w:rsidRDefault="00B36471">
      <w:pPr>
        <w:pStyle w:val="Absatz"/>
        <w:rPr>
          <w:lang w:val="fr-CH"/>
        </w:rPr>
      </w:pPr>
    </w:p>
    <w:p w14:paraId="3CF678A0" w14:textId="77777777" w:rsidR="00B36471" w:rsidRPr="00D31667" w:rsidRDefault="00B36471">
      <w:pPr>
        <w:pStyle w:val="Absatz"/>
        <w:rPr>
          <w:lang w:val="fr-CH"/>
        </w:rPr>
        <w:sectPr w:rsidR="00B36471" w:rsidRPr="00D31667" w:rsidSect="00C03C7C">
          <w:headerReference w:type="default" r:id="rId14"/>
          <w:footerReference w:type="default" r:id="rId15"/>
          <w:pgSz w:w="16838" w:h="11906" w:orient="landscape" w:code="9"/>
          <w:pgMar w:top="1701" w:right="1134" w:bottom="1134" w:left="851" w:header="709" w:footer="318" w:gutter="0"/>
          <w:cols w:space="708"/>
          <w:docGrid w:linePitch="360"/>
        </w:sectPr>
      </w:pPr>
    </w:p>
    <w:p w14:paraId="567E5735" w14:textId="77777777" w:rsidR="00B36471" w:rsidRPr="00D31667" w:rsidRDefault="00B36471">
      <w:pPr>
        <w:pStyle w:val="Absatz0Pt"/>
        <w:pageBreakBefore/>
        <w:rPr>
          <w:lang w:val="fr-CH"/>
        </w:rPr>
      </w:pPr>
    </w:p>
    <w:p w14:paraId="47E4783A" w14:textId="77777777" w:rsidR="00B36471" w:rsidRPr="00D31667" w:rsidRDefault="00F974C4">
      <w:pPr>
        <w:pStyle w:val="Inhaltsverzeichnis12"/>
        <w:spacing w:before="360"/>
        <w:rPr>
          <w:lang w:val="fr-CH"/>
        </w:rPr>
      </w:pPr>
      <w:bookmarkStart w:id="26" w:name="_Toc467679021"/>
      <w:bookmarkStart w:id="27" w:name="_Toc461648074"/>
      <w:bookmarkStart w:id="28" w:name="_Toc467846276"/>
      <w:bookmarkStart w:id="29" w:name="_Toc527983447"/>
      <w:bookmarkStart w:id="30" w:name="_Toc530490789"/>
      <w:bookmarkStart w:id="31" w:name="_Toc2680366"/>
      <w:bookmarkStart w:id="32" w:name="_Toc37089241"/>
      <w:r w:rsidRPr="00D31667">
        <w:rPr>
          <w:lang w:val="fr-CH"/>
        </w:rPr>
        <w:t>Abréviations et glossaire</w:t>
      </w:r>
      <w:bookmarkEnd w:id="26"/>
      <w:bookmarkEnd w:id="27"/>
      <w:bookmarkEnd w:id="28"/>
      <w:bookmarkEnd w:id="29"/>
      <w:bookmarkEnd w:id="30"/>
      <w:bookmarkEnd w:id="31"/>
      <w:bookmarkEnd w:id="3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rsidRPr="00D31667" w14:paraId="1151CB24"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22E51919" w14:textId="77777777" w:rsidR="00B36471" w:rsidRPr="00D31667" w:rsidRDefault="00F974C4">
            <w:pPr>
              <w:pStyle w:val="AbsatzTab12PtTitel"/>
              <w:rPr>
                <w:lang w:val="fr-CH"/>
              </w:rPr>
            </w:pPr>
            <w:r w:rsidRPr="00D31667">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4A008742" w14:textId="77777777" w:rsidR="00B36471" w:rsidRPr="00D31667" w:rsidRDefault="00F974C4">
            <w:pPr>
              <w:pStyle w:val="AbsatzTab12PtTitel"/>
              <w:rPr>
                <w:lang w:val="fr-CH"/>
              </w:rPr>
            </w:pPr>
            <w:r w:rsidRPr="00D31667">
              <w:rPr>
                <w:lang w:val="fr-CH"/>
              </w:rPr>
              <w:t>Explication</w:t>
            </w:r>
          </w:p>
        </w:tc>
      </w:tr>
      <w:tr w:rsidR="00B36471" w:rsidRPr="00D31667" w14:paraId="482A25F8" w14:textId="77777777">
        <w:tc>
          <w:tcPr>
            <w:tcW w:w="2551" w:type="dxa"/>
            <w:tcBorders>
              <w:top w:val="single" w:sz="4" w:space="0" w:color="auto"/>
              <w:left w:val="single" w:sz="4" w:space="0" w:color="auto"/>
              <w:bottom w:val="single" w:sz="4" w:space="0" w:color="auto"/>
              <w:right w:val="single" w:sz="4" w:space="0" w:color="auto"/>
            </w:tcBorders>
            <w:hideMark/>
          </w:tcPr>
          <w:p w14:paraId="09EAE798" w14:textId="77777777" w:rsidR="00B36471" w:rsidRPr="00D31667" w:rsidRDefault="00F974C4">
            <w:pPr>
              <w:pStyle w:val="AbsatzTab11Pt1-1"/>
              <w:rPr>
                <w:lang w:val="fr-CH"/>
              </w:rPr>
            </w:pPr>
            <w:r w:rsidRPr="00D31667">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13C35896" w14:textId="77777777" w:rsidR="00B36471" w:rsidRPr="00D31667" w:rsidRDefault="00F974C4">
            <w:pPr>
              <w:pStyle w:val="AbsatzTab11Pt1-1"/>
              <w:rPr>
                <w:lang w:val="fr-CH"/>
              </w:rPr>
            </w:pPr>
            <w:r w:rsidRPr="00D31667">
              <w:rPr>
                <w:lang w:val="fr-CH"/>
              </w:rPr>
              <w:t>La méthode de gestion de projets et de programmes HERMES 5 est une norme eCH.</w:t>
            </w:r>
          </w:p>
        </w:tc>
      </w:tr>
      <w:tr w:rsidR="00B36471" w:rsidRPr="00D31667" w14:paraId="1811B972" w14:textId="77777777">
        <w:tc>
          <w:tcPr>
            <w:tcW w:w="2551" w:type="dxa"/>
            <w:tcBorders>
              <w:top w:val="single" w:sz="4" w:space="0" w:color="auto"/>
              <w:left w:val="single" w:sz="4" w:space="0" w:color="auto"/>
              <w:bottom w:val="single" w:sz="4" w:space="0" w:color="auto"/>
              <w:right w:val="single" w:sz="4" w:space="0" w:color="auto"/>
            </w:tcBorders>
          </w:tcPr>
          <w:p w14:paraId="13FF6CC5" w14:textId="11531AB2" w:rsidR="00B36471" w:rsidRPr="00D31667" w:rsidRDefault="00666B56">
            <w:pPr>
              <w:pStyle w:val="AbsatzTab11Pt1-1"/>
              <w:rPr>
                <w:lang w:val="fr-CH"/>
              </w:rPr>
            </w:pPr>
            <w:r>
              <w:rPr>
                <w:lang w:val="fr-CH"/>
              </w:rPr>
              <w:t>UC</w:t>
            </w:r>
          </w:p>
        </w:tc>
        <w:tc>
          <w:tcPr>
            <w:tcW w:w="6659" w:type="dxa"/>
            <w:tcBorders>
              <w:top w:val="single" w:sz="4" w:space="0" w:color="auto"/>
              <w:left w:val="single" w:sz="4" w:space="0" w:color="auto"/>
              <w:bottom w:val="single" w:sz="4" w:space="0" w:color="auto"/>
              <w:right w:val="single" w:sz="4" w:space="0" w:color="auto"/>
            </w:tcBorders>
          </w:tcPr>
          <w:p w14:paraId="48FC7498" w14:textId="28A67469" w:rsidR="00B36471" w:rsidRPr="00D31667" w:rsidRDefault="00666B56">
            <w:pPr>
              <w:pStyle w:val="AbsatzTab11Pt1-1"/>
              <w:rPr>
                <w:lang w:val="fr-CH"/>
              </w:rPr>
            </w:pPr>
            <w:r>
              <w:rPr>
                <w:lang w:val="fr-CH"/>
              </w:rPr>
              <w:t>Use case = cas d’utilisation</w:t>
            </w:r>
          </w:p>
        </w:tc>
      </w:tr>
      <w:tr w:rsidR="00B36471" w:rsidRPr="00D31667" w14:paraId="50A23D9D" w14:textId="77777777">
        <w:tc>
          <w:tcPr>
            <w:tcW w:w="2551" w:type="dxa"/>
            <w:tcBorders>
              <w:top w:val="single" w:sz="4" w:space="0" w:color="auto"/>
              <w:left w:val="single" w:sz="4" w:space="0" w:color="auto"/>
              <w:bottom w:val="single" w:sz="4" w:space="0" w:color="auto"/>
              <w:right w:val="single" w:sz="4" w:space="0" w:color="auto"/>
            </w:tcBorders>
          </w:tcPr>
          <w:p w14:paraId="7B04162A"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6D33B99" w14:textId="77777777" w:rsidR="00B36471" w:rsidRPr="00D31667" w:rsidRDefault="00B36471">
            <w:pPr>
              <w:pStyle w:val="AbsatzTab11Pt1-1"/>
              <w:rPr>
                <w:lang w:val="fr-CH"/>
              </w:rPr>
            </w:pPr>
          </w:p>
        </w:tc>
      </w:tr>
      <w:tr w:rsidR="00B36471" w:rsidRPr="00D31667" w14:paraId="4B7EBF40" w14:textId="77777777">
        <w:tc>
          <w:tcPr>
            <w:tcW w:w="2551" w:type="dxa"/>
            <w:tcBorders>
              <w:top w:val="single" w:sz="4" w:space="0" w:color="auto"/>
              <w:left w:val="single" w:sz="4" w:space="0" w:color="auto"/>
              <w:bottom w:val="single" w:sz="4" w:space="0" w:color="auto"/>
              <w:right w:val="single" w:sz="4" w:space="0" w:color="auto"/>
            </w:tcBorders>
          </w:tcPr>
          <w:p w14:paraId="7B22927D"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5AB92C" w14:textId="77777777" w:rsidR="00B36471" w:rsidRPr="00D31667" w:rsidRDefault="00B36471">
            <w:pPr>
              <w:pStyle w:val="AbsatzTab11Pt1-1"/>
              <w:rPr>
                <w:lang w:val="fr-CH"/>
              </w:rPr>
            </w:pPr>
          </w:p>
        </w:tc>
      </w:tr>
      <w:tr w:rsidR="00B36471" w:rsidRPr="00D31667" w14:paraId="4758E1B7" w14:textId="77777777">
        <w:tc>
          <w:tcPr>
            <w:tcW w:w="2551" w:type="dxa"/>
            <w:tcBorders>
              <w:top w:val="single" w:sz="4" w:space="0" w:color="auto"/>
              <w:left w:val="single" w:sz="4" w:space="0" w:color="auto"/>
              <w:bottom w:val="single" w:sz="4" w:space="0" w:color="auto"/>
              <w:right w:val="single" w:sz="4" w:space="0" w:color="auto"/>
            </w:tcBorders>
          </w:tcPr>
          <w:p w14:paraId="587BD43D"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18A07C5" w14:textId="77777777" w:rsidR="00B36471" w:rsidRPr="00D31667" w:rsidRDefault="00B36471">
            <w:pPr>
              <w:pStyle w:val="AbsatzTab11Pt1-1"/>
              <w:rPr>
                <w:lang w:val="fr-CH"/>
              </w:rPr>
            </w:pPr>
          </w:p>
        </w:tc>
      </w:tr>
      <w:tr w:rsidR="00B36471" w:rsidRPr="00D31667" w14:paraId="472EB81C" w14:textId="77777777">
        <w:tc>
          <w:tcPr>
            <w:tcW w:w="2551" w:type="dxa"/>
            <w:tcBorders>
              <w:top w:val="single" w:sz="4" w:space="0" w:color="auto"/>
              <w:left w:val="single" w:sz="4" w:space="0" w:color="auto"/>
              <w:bottom w:val="single" w:sz="4" w:space="0" w:color="auto"/>
              <w:right w:val="single" w:sz="4" w:space="0" w:color="auto"/>
            </w:tcBorders>
          </w:tcPr>
          <w:p w14:paraId="37D7F875"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3636536" w14:textId="77777777" w:rsidR="00B36471" w:rsidRPr="00D31667" w:rsidRDefault="00B36471">
            <w:pPr>
              <w:pStyle w:val="AbsatzTab11Pt1-1"/>
              <w:rPr>
                <w:lang w:val="fr-CH"/>
              </w:rPr>
            </w:pPr>
          </w:p>
        </w:tc>
      </w:tr>
      <w:tr w:rsidR="00B36471" w:rsidRPr="00D31667" w14:paraId="44975A7C" w14:textId="77777777">
        <w:tc>
          <w:tcPr>
            <w:tcW w:w="2551" w:type="dxa"/>
            <w:tcBorders>
              <w:top w:val="single" w:sz="4" w:space="0" w:color="auto"/>
              <w:left w:val="single" w:sz="4" w:space="0" w:color="auto"/>
              <w:bottom w:val="single" w:sz="4" w:space="0" w:color="auto"/>
              <w:right w:val="single" w:sz="4" w:space="0" w:color="auto"/>
            </w:tcBorders>
          </w:tcPr>
          <w:p w14:paraId="6659EECC"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32B0624" w14:textId="77777777" w:rsidR="00B36471" w:rsidRPr="00D31667" w:rsidRDefault="00B36471">
            <w:pPr>
              <w:pStyle w:val="AbsatzTab11Pt1-1"/>
              <w:rPr>
                <w:lang w:val="fr-CH"/>
              </w:rPr>
            </w:pPr>
          </w:p>
        </w:tc>
      </w:tr>
      <w:tr w:rsidR="00B36471" w:rsidRPr="00D31667" w14:paraId="1895E263" w14:textId="77777777">
        <w:tc>
          <w:tcPr>
            <w:tcW w:w="2551" w:type="dxa"/>
            <w:tcBorders>
              <w:top w:val="single" w:sz="4" w:space="0" w:color="auto"/>
              <w:left w:val="single" w:sz="4" w:space="0" w:color="auto"/>
              <w:bottom w:val="single" w:sz="4" w:space="0" w:color="auto"/>
              <w:right w:val="single" w:sz="4" w:space="0" w:color="auto"/>
            </w:tcBorders>
          </w:tcPr>
          <w:p w14:paraId="7D7724DB"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ECDCF48" w14:textId="77777777" w:rsidR="00B36471" w:rsidRPr="00D31667" w:rsidRDefault="00B36471">
            <w:pPr>
              <w:pStyle w:val="AbsatzTab11Pt1-1"/>
              <w:rPr>
                <w:lang w:val="fr-CH"/>
              </w:rPr>
            </w:pPr>
          </w:p>
        </w:tc>
      </w:tr>
      <w:tr w:rsidR="00B36471" w:rsidRPr="00D31667" w14:paraId="7E8E4566" w14:textId="77777777">
        <w:tc>
          <w:tcPr>
            <w:tcW w:w="2551" w:type="dxa"/>
            <w:tcBorders>
              <w:top w:val="single" w:sz="4" w:space="0" w:color="auto"/>
              <w:left w:val="single" w:sz="4" w:space="0" w:color="auto"/>
              <w:bottom w:val="single" w:sz="4" w:space="0" w:color="auto"/>
              <w:right w:val="single" w:sz="4" w:space="0" w:color="auto"/>
            </w:tcBorders>
          </w:tcPr>
          <w:p w14:paraId="491AB2A7"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0447D79" w14:textId="77777777" w:rsidR="00B36471" w:rsidRPr="00D31667" w:rsidRDefault="00B36471">
            <w:pPr>
              <w:pStyle w:val="AbsatzTab11Pt1-1"/>
              <w:rPr>
                <w:lang w:val="fr-CH"/>
              </w:rPr>
            </w:pPr>
          </w:p>
        </w:tc>
      </w:tr>
      <w:tr w:rsidR="00B36471" w:rsidRPr="00D31667" w14:paraId="4BF42E7F" w14:textId="77777777">
        <w:tc>
          <w:tcPr>
            <w:tcW w:w="2551" w:type="dxa"/>
            <w:tcBorders>
              <w:top w:val="single" w:sz="4" w:space="0" w:color="auto"/>
              <w:left w:val="single" w:sz="4" w:space="0" w:color="auto"/>
              <w:bottom w:val="single" w:sz="4" w:space="0" w:color="auto"/>
              <w:right w:val="single" w:sz="4" w:space="0" w:color="auto"/>
            </w:tcBorders>
          </w:tcPr>
          <w:p w14:paraId="33094DF8"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700FCF0" w14:textId="77777777" w:rsidR="00B36471" w:rsidRPr="00D31667" w:rsidRDefault="00B36471">
            <w:pPr>
              <w:pStyle w:val="AbsatzTab11Pt1-1"/>
              <w:rPr>
                <w:lang w:val="fr-CH"/>
              </w:rPr>
            </w:pPr>
          </w:p>
        </w:tc>
      </w:tr>
      <w:tr w:rsidR="00B36471" w:rsidRPr="00D31667" w14:paraId="3B46F6D2" w14:textId="77777777">
        <w:tc>
          <w:tcPr>
            <w:tcW w:w="2551" w:type="dxa"/>
            <w:tcBorders>
              <w:top w:val="single" w:sz="4" w:space="0" w:color="auto"/>
              <w:left w:val="single" w:sz="4" w:space="0" w:color="auto"/>
              <w:bottom w:val="single" w:sz="4" w:space="0" w:color="auto"/>
              <w:right w:val="single" w:sz="4" w:space="0" w:color="auto"/>
            </w:tcBorders>
          </w:tcPr>
          <w:p w14:paraId="71A89786"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BC9E444" w14:textId="77777777" w:rsidR="00B36471" w:rsidRPr="00D31667" w:rsidRDefault="00B36471">
            <w:pPr>
              <w:pStyle w:val="AbsatzTab11Pt1-1"/>
              <w:rPr>
                <w:lang w:val="fr-CH"/>
              </w:rPr>
            </w:pPr>
          </w:p>
        </w:tc>
      </w:tr>
      <w:tr w:rsidR="00B36471" w:rsidRPr="00D31667" w14:paraId="67D917E6" w14:textId="77777777">
        <w:tc>
          <w:tcPr>
            <w:tcW w:w="2551" w:type="dxa"/>
            <w:tcBorders>
              <w:top w:val="single" w:sz="4" w:space="0" w:color="auto"/>
              <w:left w:val="single" w:sz="4" w:space="0" w:color="auto"/>
              <w:bottom w:val="single" w:sz="4" w:space="0" w:color="auto"/>
              <w:right w:val="single" w:sz="4" w:space="0" w:color="auto"/>
            </w:tcBorders>
          </w:tcPr>
          <w:p w14:paraId="2C77A258" w14:textId="77777777" w:rsidR="00B36471" w:rsidRPr="00D31667"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9BCB76" w14:textId="77777777" w:rsidR="00B36471" w:rsidRPr="00D31667" w:rsidRDefault="00B36471">
            <w:pPr>
              <w:pStyle w:val="AbsatzTab11Pt1-1"/>
              <w:rPr>
                <w:lang w:val="fr-CH"/>
              </w:rPr>
            </w:pPr>
          </w:p>
        </w:tc>
      </w:tr>
    </w:tbl>
    <w:p w14:paraId="0E76CEF0" w14:textId="77777777" w:rsidR="00B36471" w:rsidRPr="00D31667" w:rsidRDefault="00F974C4">
      <w:pPr>
        <w:pStyle w:val="Lgende"/>
        <w:rPr>
          <w:lang w:val="fr-CH"/>
        </w:rPr>
      </w:pPr>
      <w:bookmarkStart w:id="33" w:name="_Toc467690566"/>
      <w:bookmarkStart w:id="34" w:name="_Toc2680375"/>
      <w:bookmarkStart w:id="35" w:name="_Toc37089226"/>
      <w:r w:rsidRPr="00D31667">
        <w:rPr>
          <w:lang w:val="fr-CH"/>
        </w:rPr>
        <w:t xml:space="preserve">Tableau </w:t>
      </w:r>
      <w:r w:rsidRPr="00D31667">
        <w:rPr>
          <w:noProof/>
          <w:lang w:val="fr-CH"/>
        </w:rPr>
        <w:fldChar w:fldCharType="begin"/>
      </w:r>
      <w:r w:rsidRPr="00D31667">
        <w:rPr>
          <w:noProof/>
          <w:lang w:val="fr-CH"/>
        </w:rPr>
        <w:instrText xml:space="preserve"> SEQ Tabelle \* ARABIC </w:instrText>
      </w:r>
      <w:r w:rsidRPr="00D31667">
        <w:rPr>
          <w:noProof/>
          <w:lang w:val="fr-CH"/>
        </w:rPr>
        <w:fldChar w:fldCharType="separate"/>
      </w:r>
      <w:r w:rsidR="00E9508A" w:rsidRPr="00D31667">
        <w:rPr>
          <w:noProof/>
          <w:lang w:val="fr-CH"/>
        </w:rPr>
        <w:t>11</w:t>
      </w:r>
      <w:r w:rsidRPr="00D31667">
        <w:rPr>
          <w:noProof/>
          <w:lang w:val="fr-CH"/>
        </w:rPr>
        <w:fldChar w:fldCharType="end"/>
      </w:r>
      <w:r w:rsidRPr="00D31667">
        <w:rPr>
          <w:lang w:val="fr-CH"/>
        </w:rPr>
        <w:t>:</w:t>
      </w:r>
      <w:r w:rsidRPr="00D31667">
        <w:rPr>
          <w:lang w:val="fr-CH"/>
        </w:rPr>
        <w:tab/>
      </w:r>
      <w:bookmarkEnd w:id="33"/>
      <w:r w:rsidRPr="00D31667">
        <w:rPr>
          <w:lang w:val="fr-CH"/>
        </w:rPr>
        <w:t>Abréviations et glossaire</w:t>
      </w:r>
      <w:bookmarkEnd w:id="34"/>
      <w:bookmarkEnd w:id="35"/>
    </w:p>
    <w:p w14:paraId="7EED94BE" w14:textId="77777777" w:rsidR="00B36471" w:rsidRPr="00D31667" w:rsidRDefault="00B36471">
      <w:pPr>
        <w:pStyle w:val="Absatz0Pt"/>
        <w:pageBreakBefore/>
        <w:rPr>
          <w:lang w:val="fr-CH"/>
        </w:rPr>
      </w:pPr>
    </w:p>
    <w:p w14:paraId="7B7028C4" w14:textId="77777777" w:rsidR="00B36471" w:rsidRPr="00D31667" w:rsidRDefault="00F974C4">
      <w:pPr>
        <w:pStyle w:val="Inhaltsverzeichnis"/>
        <w:rPr>
          <w:lang w:val="fr-CH"/>
        </w:rPr>
      </w:pPr>
      <w:bookmarkStart w:id="36" w:name="_Toc37089242"/>
      <w:r w:rsidRPr="00D31667">
        <w:rPr>
          <w:lang w:val="fr-CH"/>
        </w:rPr>
        <w:t>Table des matières</w:t>
      </w:r>
      <w:bookmarkEnd w:id="36"/>
    </w:p>
    <w:bookmarkStart w:id="37" w:name="_Toc467678976"/>
    <w:bookmarkStart w:id="38" w:name="_Toc451800035"/>
    <w:bookmarkStart w:id="39" w:name="_Toc467846253"/>
    <w:bookmarkStart w:id="40" w:name="_Toc527983449"/>
    <w:bookmarkStart w:id="41" w:name="_Toc530490791"/>
    <w:p w14:paraId="46EA6895" w14:textId="03AEE80C" w:rsidR="00051CC8" w:rsidRDefault="00F974C4">
      <w:pPr>
        <w:pStyle w:val="TM8"/>
        <w:rPr>
          <w:rFonts w:asciiTheme="minorHAnsi" w:eastAsiaTheme="minorEastAsia" w:hAnsiTheme="minorHAnsi" w:cstheme="minorBidi"/>
          <w:i w:val="0"/>
          <w:sz w:val="22"/>
          <w:szCs w:val="22"/>
          <w:lang w:val="fr-FR" w:eastAsia="fr-FR"/>
        </w:rPr>
      </w:pPr>
      <w:r w:rsidRPr="00D31667">
        <w:rPr>
          <w:lang w:val="fr-CH"/>
        </w:rPr>
        <w:fldChar w:fldCharType="begin"/>
      </w:r>
      <w:r w:rsidRPr="00D31667">
        <w:rPr>
          <w:lang w:val="fr-CH"/>
        </w:rPr>
        <w:instrText xml:space="preserve"> TOC \o "1-4" \t "Überschrift 8;1;Überschrift 9;2;Inhaltsverzeichnis;7;Inhaltsverzeichnis 12;8;Checkliste;1;Titel-Überschrift;9" </w:instrText>
      </w:r>
      <w:r w:rsidRPr="00D31667">
        <w:rPr>
          <w:lang w:val="fr-CH"/>
        </w:rPr>
        <w:fldChar w:fldCharType="separate"/>
      </w:r>
      <w:r w:rsidR="00051CC8" w:rsidRPr="00EE2793">
        <w:rPr>
          <w:lang w:val="fr-CH"/>
        </w:rPr>
        <w:t>Suivi des modifications</w:t>
      </w:r>
      <w:r w:rsidR="00051CC8">
        <w:tab/>
      </w:r>
      <w:r w:rsidR="00051CC8">
        <w:fldChar w:fldCharType="begin"/>
      </w:r>
      <w:r w:rsidR="00051CC8">
        <w:instrText xml:space="preserve"> PAGEREF _Toc37089230 \h </w:instrText>
      </w:r>
      <w:r w:rsidR="00051CC8">
        <w:fldChar w:fldCharType="separate"/>
      </w:r>
      <w:r w:rsidR="00051CC8">
        <w:t>1</w:t>
      </w:r>
      <w:r w:rsidR="00051CC8">
        <w:fldChar w:fldCharType="end"/>
      </w:r>
    </w:p>
    <w:p w14:paraId="29BB0508" w14:textId="6691D5FC" w:rsidR="00051CC8" w:rsidRDefault="00051CC8">
      <w:pPr>
        <w:pStyle w:val="TM8"/>
        <w:rPr>
          <w:rFonts w:asciiTheme="minorHAnsi" w:eastAsiaTheme="minorEastAsia" w:hAnsiTheme="minorHAnsi" w:cstheme="minorBidi"/>
          <w:i w:val="0"/>
          <w:sz w:val="22"/>
          <w:szCs w:val="22"/>
          <w:lang w:val="fr-FR" w:eastAsia="fr-FR"/>
        </w:rPr>
      </w:pPr>
      <w:r w:rsidRPr="00EE2793">
        <w:rPr>
          <w:lang w:val="fr-CH"/>
        </w:rPr>
        <w:t>Description</w:t>
      </w:r>
      <w:r>
        <w:tab/>
      </w:r>
      <w:r>
        <w:fldChar w:fldCharType="begin"/>
      </w:r>
      <w:r>
        <w:instrText xml:space="preserve"> PAGEREF _Toc37089231 \h </w:instrText>
      </w:r>
      <w:r>
        <w:fldChar w:fldCharType="separate"/>
      </w:r>
      <w:r>
        <w:t>1</w:t>
      </w:r>
      <w:r>
        <w:fldChar w:fldCharType="end"/>
      </w:r>
    </w:p>
    <w:p w14:paraId="06BCC2C6" w14:textId="5C22C70B" w:rsidR="00051CC8" w:rsidRDefault="00051CC8">
      <w:pPr>
        <w:pStyle w:val="TM1"/>
        <w:rPr>
          <w:rFonts w:asciiTheme="minorHAnsi" w:eastAsiaTheme="minorEastAsia" w:hAnsiTheme="minorHAnsi" w:cstheme="minorBidi"/>
          <w:b w:val="0"/>
          <w:sz w:val="22"/>
          <w:szCs w:val="22"/>
          <w:lang w:val="fr-FR" w:eastAsia="fr-FR"/>
        </w:rPr>
      </w:pPr>
      <w:r w:rsidRPr="00EE2793">
        <w:rPr>
          <w:lang w:val="fr-CH"/>
        </w:rPr>
        <w:t>1</w:t>
      </w:r>
      <w:r>
        <w:rPr>
          <w:rFonts w:asciiTheme="minorHAnsi" w:eastAsiaTheme="minorEastAsia" w:hAnsiTheme="minorHAnsi" w:cstheme="minorBidi"/>
          <w:b w:val="0"/>
          <w:sz w:val="22"/>
          <w:szCs w:val="22"/>
          <w:lang w:val="fr-FR" w:eastAsia="fr-FR"/>
        </w:rPr>
        <w:tab/>
      </w:r>
      <w:r w:rsidRPr="00EE2793">
        <w:rPr>
          <w:lang w:val="fr-CH"/>
        </w:rPr>
        <w:t>Exigences générales</w:t>
      </w:r>
      <w:r>
        <w:tab/>
      </w:r>
      <w:r>
        <w:fldChar w:fldCharType="begin"/>
      </w:r>
      <w:r>
        <w:instrText xml:space="preserve"> PAGEREF _Toc37089232 \h </w:instrText>
      </w:r>
      <w:r>
        <w:fldChar w:fldCharType="separate"/>
      </w:r>
      <w:r>
        <w:t>2</w:t>
      </w:r>
      <w:r>
        <w:fldChar w:fldCharType="end"/>
      </w:r>
    </w:p>
    <w:p w14:paraId="1288E89E" w14:textId="1CB894F9" w:rsidR="00051CC8" w:rsidRDefault="00051CC8">
      <w:pPr>
        <w:pStyle w:val="TM1"/>
        <w:rPr>
          <w:rFonts w:asciiTheme="minorHAnsi" w:eastAsiaTheme="minorEastAsia" w:hAnsiTheme="minorHAnsi" w:cstheme="minorBidi"/>
          <w:b w:val="0"/>
          <w:sz w:val="22"/>
          <w:szCs w:val="22"/>
          <w:lang w:val="fr-FR" w:eastAsia="fr-FR"/>
        </w:rPr>
      </w:pPr>
      <w:r w:rsidRPr="00EE2793">
        <w:rPr>
          <w:lang w:val="fr-CH"/>
        </w:rPr>
        <w:t>2</w:t>
      </w:r>
      <w:r>
        <w:rPr>
          <w:rFonts w:asciiTheme="minorHAnsi" w:eastAsiaTheme="minorEastAsia" w:hAnsiTheme="minorHAnsi" w:cstheme="minorBidi"/>
          <w:b w:val="0"/>
          <w:sz w:val="22"/>
          <w:szCs w:val="22"/>
          <w:lang w:val="fr-FR" w:eastAsia="fr-FR"/>
        </w:rPr>
        <w:tab/>
      </w:r>
      <w:r w:rsidRPr="00EE2793">
        <w:rPr>
          <w:lang w:val="fr-CH"/>
        </w:rPr>
        <w:t>Aperçu du système</w:t>
      </w:r>
      <w:r>
        <w:tab/>
      </w:r>
      <w:r>
        <w:fldChar w:fldCharType="begin"/>
      </w:r>
      <w:r>
        <w:instrText xml:space="preserve"> PAGEREF _Toc37089233 \h </w:instrText>
      </w:r>
      <w:r>
        <w:fldChar w:fldCharType="separate"/>
      </w:r>
      <w:r>
        <w:t>4</w:t>
      </w:r>
      <w:r>
        <w:fldChar w:fldCharType="end"/>
      </w:r>
    </w:p>
    <w:p w14:paraId="2950C234" w14:textId="01D735E2" w:rsidR="00051CC8" w:rsidRDefault="00051CC8">
      <w:pPr>
        <w:pStyle w:val="TM2"/>
        <w:rPr>
          <w:rFonts w:asciiTheme="minorHAnsi" w:eastAsiaTheme="minorEastAsia" w:hAnsiTheme="minorHAnsi" w:cstheme="minorBidi"/>
          <w:sz w:val="22"/>
          <w:szCs w:val="22"/>
          <w:lang w:val="fr-FR" w:eastAsia="fr-FR"/>
        </w:rPr>
      </w:pPr>
      <w:r w:rsidRPr="00EE2793">
        <w:rPr>
          <w:lang w:val="fr-CH"/>
        </w:rPr>
        <w:t>2.1</w:t>
      </w:r>
      <w:r>
        <w:rPr>
          <w:rFonts w:asciiTheme="minorHAnsi" w:eastAsiaTheme="minorEastAsia" w:hAnsiTheme="minorHAnsi" w:cstheme="minorBidi"/>
          <w:sz w:val="22"/>
          <w:szCs w:val="22"/>
          <w:lang w:val="fr-FR" w:eastAsia="fr-FR"/>
        </w:rPr>
        <w:tab/>
      </w:r>
      <w:r w:rsidRPr="00EE2793">
        <w:rPr>
          <w:lang w:val="fr-CH"/>
        </w:rPr>
        <w:t>Cas d’utilisation</w:t>
      </w:r>
      <w:r>
        <w:tab/>
      </w:r>
      <w:r>
        <w:fldChar w:fldCharType="begin"/>
      </w:r>
      <w:r>
        <w:instrText xml:space="preserve"> PAGEREF _Toc37089234 \h </w:instrText>
      </w:r>
      <w:r>
        <w:fldChar w:fldCharType="separate"/>
      </w:r>
      <w:r>
        <w:t>4</w:t>
      </w:r>
      <w:r>
        <w:fldChar w:fldCharType="end"/>
      </w:r>
    </w:p>
    <w:p w14:paraId="1A36FF56" w14:textId="46D1692F" w:rsidR="00051CC8" w:rsidRDefault="00051CC8">
      <w:pPr>
        <w:pStyle w:val="TM3"/>
        <w:rPr>
          <w:rFonts w:asciiTheme="minorHAnsi" w:eastAsiaTheme="minorEastAsia" w:hAnsiTheme="minorHAnsi" w:cstheme="minorBidi"/>
          <w:sz w:val="22"/>
          <w:szCs w:val="22"/>
          <w:lang w:val="fr-FR" w:eastAsia="fr-FR"/>
        </w:rPr>
      </w:pPr>
      <w:r w:rsidRPr="00EE2793">
        <w:rPr>
          <w:lang w:val="fr-CH"/>
        </w:rPr>
        <w:t>2.1.1</w:t>
      </w:r>
      <w:r>
        <w:rPr>
          <w:rFonts w:asciiTheme="minorHAnsi" w:eastAsiaTheme="minorEastAsia" w:hAnsiTheme="minorHAnsi" w:cstheme="minorBidi"/>
          <w:sz w:val="22"/>
          <w:szCs w:val="22"/>
          <w:lang w:val="fr-FR" w:eastAsia="fr-FR"/>
        </w:rPr>
        <w:tab/>
      </w:r>
      <w:r w:rsidRPr="00EE2793">
        <w:rPr>
          <w:lang w:val="fr-CH"/>
        </w:rPr>
        <w:t>Diagramme du cas d’utilisation</w:t>
      </w:r>
      <w:r>
        <w:tab/>
      </w:r>
      <w:r>
        <w:fldChar w:fldCharType="begin"/>
      </w:r>
      <w:r>
        <w:instrText xml:space="preserve"> PAGEREF _Toc37089235 \h </w:instrText>
      </w:r>
      <w:r>
        <w:fldChar w:fldCharType="separate"/>
      </w:r>
      <w:r>
        <w:t>4</w:t>
      </w:r>
      <w:r>
        <w:fldChar w:fldCharType="end"/>
      </w:r>
    </w:p>
    <w:p w14:paraId="4AEE53CB" w14:textId="32795554" w:rsidR="00051CC8" w:rsidRDefault="00051CC8">
      <w:pPr>
        <w:pStyle w:val="TM1"/>
        <w:rPr>
          <w:rFonts w:asciiTheme="minorHAnsi" w:eastAsiaTheme="minorEastAsia" w:hAnsiTheme="minorHAnsi" w:cstheme="minorBidi"/>
          <w:b w:val="0"/>
          <w:sz w:val="22"/>
          <w:szCs w:val="22"/>
          <w:lang w:val="fr-FR" w:eastAsia="fr-FR"/>
        </w:rPr>
      </w:pPr>
      <w:r w:rsidRPr="00EE2793">
        <w:rPr>
          <w:lang w:val="fr-CH"/>
        </w:rPr>
        <w:t>3</w:t>
      </w:r>
      <w:r>
        <w:rPr>
          <w:rFonts w:asciiTheme="minorHAnsi" w:eastAsiaTheme="minorEastAsia" w:hAnsiTheme="minorHAnsi" w:cstheme="minorBidi"/>
          <w:b w:val="0"/>
          <w:sz w:val="22"/>
          <w:szCs w:val="22"/>
          <w:lang w:val="fr-FR" w:eastAsia="fr-FR"/>
        </w:rPr>
        <w:tab/>
      </w:r>
      <w:r w:rsidRPr="00EE2793">
        <w:rPr>
          <w:lang w:val="fr-CH"/>
        </w:rPr>
        <w:t>Exigences détaillées</w:t>
      </w:r>
      <w:r>
        <w:tab/>
      </w:r>
      <w:r>
        <w:fldChar w:fldCharType="begin"/>
      </w:r>
      <w:r>
        <w:instrText xml:space="preserve"> PAGEREF _Toc37089236 \h </w:instrText>
      </w:r>
      <w:r>
        <w:fldChar w:fldCharType="separate"/>
      </w:r>
      <w:r>
        <w:t>5</w:t>
      </w:r>
      <w:r>
        <w:fldChar w:fldCharType="end"/>
      </w:r>
    </w:p>
    <w:p w14:paraId="34116C83" w14:textId="4A034417" w:rsidR="00051CC8" w:rsidRDefault="00051CC8">
      <w:pPr>
        <w:pStyle w:val="TM2"/>
        <w:rPr>
          <w:rFonts w:asciiTheme="minorHAnsi" w:eastAsiaTheme="minorEastAsia" w:hAnsiTheme="minorHAnsi" w:cstheme="minorBidi"/>
          <w:sz w:val="22"/>
          <w:szCs w:val="22"/>
          <w:lang w:val="fr-FR" w:eastAsia="fr-FR"/>
        </w:rPr>
      </w:pPr>
      <w:r w:rsidRPr="00EE2793">
        <w:rPr>
          <w:lang w:val="fr-CH"/>
        </w:rPr>
        <w:t>3.1</w:t>
      </w:r>
      <w:r>
        <w:rPr>
          <w:rFonts w:asciiTheme="minorHAnsi" w:eastAsiaTheme="minorEastAsia" w:hAnsiTheme="minorHAnsi" w:cstheme="minorBidi"/>
          <w:sz w:val="22"/>
          <w:szCs w:val="22"/>
          <w:lang w:val="fr-FR" w:eastAsia="fr-FR"/>
        </w:rPr>
        <w:tab/>
      </w:r>
      <w:r w:rsidRPr="00EE2793">
        <w:rPr>
          <w:lang w:val="fr-CH"/>
        </w:rPr>
        <w:t>Exigences fonctionnelles</w:t>
      </w:r>
      <w:r>
        <w:tab/>
      </w:r>
      <w:r>
        <w:fldChar w:fldCharType="begin"/>
      </w:r>
      <w:r>
        <w:instrText xml:space="preserve"> PAGEREF _Toc37089237 \h </w:instrText>
      </w:r>
      <w:r>
        <w:fldChar w:fldCharType="separate"/>
      </w:r>
      <w:r>
        <w:t>5</w:t>
      </w:r>
      <w:r>
        <w:fldChar w:fldCharType="end"/>
      </w:r>
    </w:p>
    <w:p w14:paraId="1B7CA84C" w14:textId="377F46F1" w:rsidR="00051CC8" w:rsidRDefault="00051CC8">
      <w:pPr>
        <w:pStyle w:val="TM3"/>
        <w:rPr>
          <w:rFonts w:asciiTheme="minorHAnsi" w:eastAsiaTheme="minorEastAsia" w:hAnsiTheme="minorHAnsi" w:cstheme="minorBidi"/>
          <w:sz w:val="22"/>
          <w:szCs w:val="22"/>
          <w:lang w:val="fr-FR" w:eastAsia="fr-FR"/>
        </w:rPr>
      </w:pPr>
      <w:r w:rsidRPr="00EE2793">
        <w:rPr>
          <w:lang w:val="fr-CH"/>
        </w:rPr>
        <w:t>3.1.1</w:t>
      </w:r>
      <w:r>
        <w:rPr>
          <w:rFonts w:asciiTheme="minorHAnsi" w:eastAsiaTheme="minorEastAsia" w:hAnsiTheme="minorHAnsi" w:cstheme="minorBidi"/>
          <w:sz w:val="22"/>
          <w:szCs w:val="22"/>
          <w:lang w:val="fr-FR" w:eastAsia="fr-FR"/>
        </w:rPr>
        <w:tab/>
      </w:r>
      <w:r w:rsidRPr="00EE2793">
        <w:rPr>
          <w:lang w:val="fr-CH"/>
        </w:rPr>
        <w:t>Technique 2 : description dans un formulaire pour récit d’utilisateur</w:t>
      </w:r>
      <w:r>
        <w:tab/>
      </w:r>
      <w:r>
        <w:fldChar w:fldCharType="begin"/>
      </w:r>
      <w:r>
        <w:instrText xml:space="preserve"> PAGEREF _Toc37089238 \h </w:instrText>
      </w:r>
      <w:r>
        <w:fldChar w:fldCharType="separate"/>
      </w:r>
      <w:r>
        <w:t>6</w:t>
      </w:r>
      <w:r>
        <w:fldChar w:fldCharType="end"/>
      </w:r>
    </w:p>
    <w:p w14:paraId="185122C2" w14:textId="0644A2D7" w:rsidR="00051CC8" w:rsidRDefault="00051CC8">
      <w:pPr>
        <w:pStyle w:val="TM3"/>
        <w:rPr>
          <w:rFonts w:asciiTheme="minorHAnsi" w:eastAsiaTheme="minorEastAsia" w:hAnsiTheme="minorHAnsi" w:cstheme="minorBidi"/>
          <w:sz w:val="22"/>
          <w:szCs w:val="22"/>
          <w:lang w:val="fr-FR" w:eastAsia="fr-FR"/>
        </w:rPr>
      </w:pPr>
      <w:r w:rsidRPr="00EE2793">
        <w:rPr>
          <w:lang w:val="fr-CH"/>
        </w:rPr>
        <w:t>3.1.2</w:t>
      </w:r>
      <w:r>
        <w:rPr>
          <w:rFonts w:asciiTheme="minorHAnsi" w:eastAsiaTheme="minorEastAsia" w:hAnsiTheme="minorHAnsi" w:cstheme="minorBidi"/>
          <w:sz w:val="22"/>
          <w:szCs w:val="22"/>
          <w:lang w:val="fr-FR" w:eastAsia="fr-FR"/>
        </w:rPr>
        <w:tab/>
      </w:r>
      <w:r w:rsidRPr="00EE2793">
        <w:rPr>
          <w:lang w:val="fr-CH"/>
        </w:rPr>
        <w:t>Technique 3 : description dans un formulaire pour cas d’utilisation</w:t>
      </w:r>
      <w:r>
        <w:tab/>
      </w:r>
      <w:r>
        <w:fldChar w:fldCharType="begin"/>
      </w:r>
      <w:r>
        <w:instrText xml:space="preserve"> PAGEREF _Toc37089239 \h </w:instrText>
      </w:r>
      <w:r>
        <w:fldChar w:fldCharType="separate"/>
      </w:r>
      <w:r>
        <w:t>7</w:t>
      </w:r>
      <w:r>
        <w:fldChar w:fldCharType="end"/>
      </w:r>
    </w:p>
    <w:p w14:paraId="7BAF3A53" w14:textId="5C637F66" w:rsidR="00051CC8" w:rsidRDefault="00051CC8">
      <w:pPr>
        <w:pStyle w:val="TM2"/>
        <w:rPr>
          <w:rFonts w:asciiTheme="minorHAnsi" w:eastAsiaTheme="minorEastAsia" w:hAnsiTheme="minorHAnsi" w:cstheme="minorBidi"/>
          <w:sz w:val="22"/>
          <w:szCs w:val="22"/>
          <w:lang w:val="fr-FR" w:eastAsia="fr-FR"/>
        </w:rPr>
      </w:pPr>
      <w:r w:rsidRPr="00EE2793">
        <w:rPr>
          <w:lang w:val="fr-CH"/>
        </w:rPr>
        <w:t>3.2</w:t>
      </w:r>
      <w:r>
        <w:rPr>
          <w:rFonts w:asciiTheme="minorHAnsi" w:eastAsiaTheme="minorEastAsia" w:hAnsiTheme="minorHAnsi" w:cstheme="minorBidi"/>
          <w:sz w:val="22"/>
          <w:szCs w:val="22"/>
          <w:lang w:val="fr-FR" w:eastAsia="fr-FR"/>
        </w:rPr>
        <w:tab/>
      </w:r>
      <w:r w:rsidRPr="00EE2793">
        <w:rPr>
          <w:lang w:val="fr-CH"/>
        </w:rPr>
        <w:t>Exigences concernant l’architecture du système</w:t>
      </w:r>
      <w:r>
        <w:tab/>
      </w:r>
      <w:r>
        <w:fldChar w:fldCharType="begin"/>
      </w:r>
      <w:r>
        <w:instrText xml:space="preserve"> PAGEREF _Toc37089240 \h </w:instrText>
      </w:r>
      <w:r>
        <w:fldChar w:fldCharType="separate"/>
      </w:r>
      <w:r>
        <w:t>8</w:t>
      </w:r>
      <w:r>
        <w:fldChar w:fldCharType="end"/>
      </w:r>
    </w:p>
    <w:p w14:paraId="0C5D77CB" w14:textId="39A65192" w:rsidR="00051CC8" w:rsidRDefault="00051CC8">
      <w:pPr>
        <w:pStyle w:val="TM8"/>
        <w:rPr>
          <w:rFonts w:asciiTheme="minorHAnsi" w:eastAsiaTheme="minorEastAsia" w:hAnsiTheme="minorHAnsi" w:cstheme="minorBidi"/>
          <w:i w:val="0"/>
          <w:sz w:val="22"/>
          <w:szCs w:val="22"/>
          <w:lang w:val="fr-FR" w:eastAsia="fr-FR"/>
        </w:rPr>
      </w:pPr>
      <w:r w:rsidRPr="00EE2793">
        <w:rPr>
          <w:lang w:val="fr-CH"/>
        </w:rPr>
        <w:t>Abréviations et glossaire</w:t>
      </w:r>
      <w:r>
        <w:tab/>
      </w:r>
      <w:r>
        <w:fldChar w:fldCharType="begin"/>
      </w:r>
      <w:r>
        <w:instrText xml:space="preserve"> PAGEREF _Toc37089241 \h </w:instrText>
      </w:r>
      <w:r>
        <w:fldChar w:fldCharType="separate"/>
      </w:r>
      <w:r>
        <w:t>10</w:t>
      </w:r>
      <w:r>
        <w:fldChar w:fldCharType="end"/>
      </w:r>
    </w:p>
    <w:p w14:paraId="78C9611D" w14:textId="321A1697" w:rsidR="00051CC8" w:rsidRDefault="00051CC8">
      <w:pPr>
        <w:pStyle w:val="TM7"/>
        <w:rPr>
          <w:rFonts w:asciiTheme="minorHAnsi" w:eastAsiaTheme="minorEastAsia" w:hAnsiTheme="minorHAnsi" w:cstheme="minorBidi"/>
          <w:sz w:val="22"/>
          <w:szCs w:val="22"/>
          <w:lang w:val="fr-FR" w:eastAsia="fr-FR"/>
        </w:rPr>
      </w:pPr>
      <w:r w:rsidRPr="00EE2793">
        <w:rPr>
          <w:lang w:val="fr-CH"/>
        </w:rPr>
        <w:t>Table des matières</w:t>
      </w:r>
      <w:r>
        <w:tab/>
      </w:r>
      <w:r>
        <w:fldChar w:fldCharType="begin"/>
      </w:r>
      <w:r>
        <w:instrText xml:space="preserve"> PAGEREF _Toc37089242 \h </w:instrText>
      </w:r>
      <w:r>
        <w:fldChar w:fldCharType="separate"/>
      </w:r>
      <w:r>
        <w:t>11</w:t>
      </w:r>
      <w:r>
        <w:fldChar w:fldCharType="end"/>
      </w:r>
    </w:p>
    <w:p w14:paraId="609F827B" w14:textId="51A69ECE" w:rsidR="00051CC8" w:rsidRDefault="00051CC8">
      <w:pPr>
        <w:pStyle w:val="TM7"/>
        <w:rPr>
          <w:rFonts w:asciiTheme="minorHAnsi" w:eastAsiaTheme="minorEastAsia" w:hAnsiTheme="minorHAnsi" w:cstheme="minorBidi"/>
          <w:sz w:val="22"/>
          <w:szCs w:val="22"/>
          <w:lang w:val="fr-FR" w:eastAsia="fr-FR"/>
        </w:rPr>
      </w:pPr>
      <w:r w:rsidRPr="00EE2793">
        <w:rPr>
          <w:lang w:val="fr-CH"/>
        </w:rPr>
        <w:t>Table des tableaux</w:t>
      </w:r>
      <w:r>
        <w:tab/>
      </w:r>
      <w:r>
        <w:fldChar w:fldCharType="begin"/>
      </w:r>
      <w:r>
        <w:instrText xml:space="preserve"> PAGEREF _Toc37089243 \h </w:instrText>
      </w:r>
      <w:r>
        <w:fldChar w:fldCharType="separate"/>
      </w:r>
      <w:r>
        <w:t>12</w:t>
      </w:r>
      <w:r>
        <w:fldChar w:fldCharType="end"/>
      </w:r>
    </w:p>
    <w:p w14:paraId="2315EF33" w14:textId="625D86B8" w:rsidR="00B36471" w:rsidRPr="00D31667" w:rsidRDefault="00F974C4">
      <w:pPr>
        <w:pStyle w:val="Absatz0Pt"/>
        <w:pageBreakBefore/>
        <w:rPr>
          <w:lang w:val="fr-CH"/>
        </w:rPr>
      </w:pPr>
      <w:r w:rsidRPr="00D31667">
        <w:rPr>
          <w:noProof/>
          <w:lang w:val="fr-CH"/>
        </w:rPr>
        <w:lastRenderedPageBreak/>
        <w:fldChar w:fldCharType="end"/>
      </w:r>
    </w:p>
    <w:p w14:paraId="7D412E9D" w14:textId="77777777" w:rsidR="00B36471" w:rsidRPr="00D31667" w:rsidRDefault="00F974C4">
      <w:pPr>
        <w:pStyle w:val="Inhaltsverzeichnis"/>
        <w:rPr>
          <w:lang w:val="fr-CH"/>
        </w:rPr>
      </w:pPr>
      <w:bookmarkStart w:id="42" w:name="_Toc37089243"/>
      <w:bookmarkEnd w:id="37"/>
      <w:bookmarkEnd w:id="38"/>
      <w:bookmarkEnd w:id="39"/>
      <w:bookmarkEnd w:id="40"/>
      <w:bookmarkEnd w:id="41"/>
      <w:r w:rsidRPr="00D31667">
        <w:rPr>
          <w:lang w:val="fr-CH"/>
        </w:rPr>
        <w:t>Table des tableaux</w:t>
      </w:r>
      <w:bookmarkEnd w:id="42"/>
    </w:p>
    <w:p w14:paraId="0D77D07A" w14:textId="51384C8D" w:rsidR="00051CC8" w:rsidRDefault="00F974C4">
      <w:pPr>
        <w:pStyle w:val="Tabledesillustrations"/>
        <w:rPr>
          <w:rFonts w:asciiTheme="minorHAnsi" w:eastAsiaTheme="minorEastAsia" w:hAnsiTheme="minorHAnsi" w:cstheme="minorBidi"/>
          <w:sz w:val="22"/>
          <w:szCs w:val="22"/>
          <w:lang w:val="fr-FR" w:eastAsia="fr-FR"/>
        </w:rPr>
      </w:pPr>
      <w:r w:rsidRPr="00D31667">
        <w:rPr>
          <w:rFonts w:ascii="Calibri" w:hAnsi="Calibri"/>
          <w:lang w:val="fr-CH"/>
        </w:rPr>
        <w:fldChar w:fldCharType="begin"/>
      </w:r>
      <w:r w:rsidRPr="00D31667">
        <w:rPr>
          <w:lang w:val="fr-CH"/>
        </w:rPr>
        <w:instrText xml:space="preserve"> TOC \c "Tabelle" </w:instrText>
      </w:r>
      <w:r w:rsidRPr="00D31667">
        <w:rPr>
          <w:rFonts w:ascii="Calibri" w:hAnsi="Calibri"/>
          <w:lang w:val="fr-CH"/>
        </w:rPr>
        <w:fldChar w:fldCharType="separate"/>
      </w:r>
      <w:r w:rsidR="00051CC8" w:rsidRPr="00AD3B0E">
        <w:rPr>
          <w:lang w:val="fr-CH"/>
        </w:rPr>
        <w:t>Tableau 1:</w:t>
      </w:r>
      <w:r w:rsidR="00051CC8">
        <w:rPr>
          <w:rFonts w:asciiTheme="minorHAnsi" w:eastAsiaTheme="minorEastAsia" w:hAnsiTheme="minorHAnsi" w:cstheme="minorBidi"/>
          <w:sz w:val="22"/>
          <w:szCs w:val="22"/>
          <w:lang w:val="fr-FR" w:eastAsia="fr-FR"/>
        </w:rPr>
        <w:tab/>
      </w:r>
      <w:r w:rsidR="00051CC8" w:rsidRPr="00AD3B0E">
        <w:rPr>
          <w:lang w:val="fr-CH"/>
        </w:rPr>
        <w:t>Contrôle des modifications</w:t>
      </w:r>
      <w:r w:rsidR="00051CC8">
        <w:tab/>
      </w:r>
      <w:r w:rsidR="00051CC8">
        <w:fldChar w:fldCharType="begin"/>
      </w:r>
      <w:r w:rsidR="00051CC8">
        <w:instrText xml:space="preserve"> PAGEREF _Toc37089225 \h </w:instrText>
      </w:r>
      <w:r w:rsidR="00051CC8">
        <w:fldChar w:fldCharType="separate"/>
      </w:r>
      <w:r w:rsidR="00051CC8">
        <w:t>1</w:t>
      </w:r>
      <w:r w:rsidR="00051CC8">
        <w:fldChar w:fldCharType="end"/>
      </w:r>
    </w:p>
    <w:p w14:paraId="488590D1" w14:textId="66B1CE09" w:rsidR="00051CC8" w:rsidRDefault="00051CC8">
      <w:pPr>
        <w:pStyle w:val="Tabledesillustrations"/>
        <w:rPr>
          <w:rFonts w:asciiTheme="minorHAnsi" w:eastAsiaTheme="minorEastAsia" w:hAnsiTheme="minorHAnsi" w:cstheme="minorBidi"/>
          <w:sz w:val="22"/>
          <w:szCs w:val="22"/>
          <w:lang w:val="fr-FR" w:eastAsia="fr-FR"/>
        </w:rPr>
      </w:pPr>
      <w:r w:rsidRPr="00AD3B0E">
        <w:rPr>
          <w:lang w:val="fr-CH"/>
        </w:rPr>
        <w:t>Tableau 11:</w:t>
      </w:r>
      <w:r>
        <w:rPr>
          <w:rFonts w:asciiTheme="minorHAnsi" w:eastAsiaTheme="minorEastAsia" w:hAnsiTheme="minorHAnsi" w:cstheme="minorBidi"/>
          <w:sz w:val="22"/>
          <w:szCs w:val="22"/>
          <w:lang w:val="fr-FR" w:eastAsia="fr-FR"/>
        </w:rPr>
        <w:tab/>
      </w:r>
      <w:r w:rsidRPr="00AD3B0E">
        <w:rPr>
          <w:lang w:val="fr-CH"/>
        </w:rPr>
        <w:t>Abréviations et glossaire</w:t>
      </w:r>
      <w:r>
        <w:tab/>
      </w:r>
      <w:r>
        <w:fldChar w:fldCharType="begin"/>
      </w:r>
      <w:r>
        <w:instrText xml:space="preserve"> PAGEREF _Toc37089226 \h </w:instrText>
      </w:r>
      <w:r>
        <w:fldChar w:fldCharType="separate"/>
      </w:r>
      <w:r>
        <w:t>10</w:t>
      </w:r>
      <w:r>
        <w:fldChar w:fldCharType="end"/>
      </w:r>
    </w:p>
    <w:p w14:paraId="41A06CEC" w14:textId="47117A1E" w:rsidR="00B36471" w:rsidRPr="00D31667" w:rsidRDefault="00F974C4">
      <w:pPr>
        <w:pStyle w:val="Absatz"/>
        <w:rPr>
          <w:lang w:val="fr-CH"/>
        </w:rPr>
      </w:pPr>
      <w:r w:rsidRPr="00D31667">
        <w:rPr>
          <w:lang w:val="fr-CH"/>
        </w:rPr>
        <w:fldChar w:fldCharType="end"/>
      </w:r>
    </w:p>
    <w:sectPr w:rsidR="00B36471" w:rsidRPr="00D31667">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F9174" w14:textId="77777777" w:rsidR="004A1707" w:rsidRDefault="004A1707">
      <w:pPr>
        <w:spacing w:after="0" w:line="240" w:lineRule="auto"/>
      </w:pPr>
      <w:r>
        <w:separator/>
      </w:r>
    </w:p>
    <w:p w14:paraId="4B7BE47C" w14:textId="77777777" w:rsidR="004A1707" w:rsidRDefault="004A1707"/>
    <w:p w14:paraId="6AF93E9D" w14:textId="77777777" w:rsidR="004A1707" w:rsidRDefault="004A1707"/>
  </w:endnote>
  <w:endnote w:type="continuationSeparator" w:id="0">
    <w:p w14:paraId="229B146A" w14:textId="77777777" w:rsidR="004A1707" w:rsidRDefault="004A1707">
      <w:pPr>
        <w:spacing w:after="0" w:line="240" w:lineRule="auto"/>
      </w:pPr>
      <w:r>
        <w:continuationSeparator/>
      </w:r>
    </w:p>
    <w:p w14:paraId="326AE66C" w14:textId="77777777" w:rsidR="004A1707" w:rsidRDefault="004A1707"/>
    <w:p w14:paraId="4A1694C0" w14:textId="77777777" w:rsidR="004A1707" w:rsidRDefault="004A1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725129F6" w14:textId="77777777">
      <w:trPr>
        <w:cantSplit/>
      </w:trPr>
      <w:tc>
        <w:tcPr>
          <w:tcW w:w="9469" w:type="dxa"/>
        </w:tcPr>
        <w:p w14:paraId="37988C75" w14:textId="77777777" w:rsidR="00036942" w:rsidRDefault="00036942">
          <w:pPr>
            <w:pStyle w:val="Referenz"/>
          </w:pPr>
        </w:p>
      </w:tc>
    </w:tr>
    <w:tr w:rsidR="00036942" w14:paraId="237CF5DC" w14:textId="77777777">
      <w:trPr>
        <w:cantSplit/>
      </w:trPr>
      <w:tc>
        <w:tcPr>
          <w:tcW w:w="9469" w:type="dxa"/>
        </w:tcPr>
        <w:p w14:paraId="2EC3AAD2" w14:textId="77777777" w:rsidR="00036942" w:rsidRDefault="0003694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36942" w14:paraId="2D659BF5" w14:textId="77777777">
      <w:trPr>
        <w:cantSplit/>
        <w:trHeight w:hRule="exact" w:val="363"/>
      </w:trPr>
      <w:tc>
        <w:tcPr>
          <w:tcW w:w="9469" w:type="dxa"/>
        </w:tcPr>
        <w:p w14:paraId="0BF0BBE9" w14:textId="77777777" w:rsidR="00036942" w:rsidRDefault="00036942">
          <w:pPr>
            <w:pStyle w:val="Referenz"/>
          </w:pPr>
        </w:p>
      </w:tc>
    </w:tr>
    <w:tr w:rsidR="00036942" w14:paraId="23572391" w14:textId="77777777">
      <w:trPr>
        <w:cantSplit/>
      </w:trPr>
      <w:tc>
        <w:tcPr>
          <w:tcW w:w="9469" w:type="dxa"/>
        </w:tcPr>
        <w:p w14:paraId="2E1CD654" w14:textId="77777777" w:rsidR="00036942" w:rsidRDefault="0003694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60FC3D5A" w14:textId="77777777" w:rsidR="00036942" w:rsidRDefault="00036942">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548E9EDB" w14:textId="77777777" w:rsidTr="000B6B2D">
      <w:trPr>
        <w:cantSplit/>
      </w:trPr>
      <w:tc>
        <w:tcPr>
          <w:tcW w:w="9469" w:type="dxa"/>
        </w:tcPr>
        <w:p w14:paraId="412C1E2E" w14:textId="77777777" w:rsidR="00036942" w:rsidRDefault="00036942" w:rsidP="0054397C">
          <w:pPr>
            <w:pStyle w:val="Referenz"/>
          </w:pPr>
        </w:p>
      </w:tc>
    </w:tr>
    <w:tr w:rsidR="00036942" w14:paraId="529B68E4" w14:textId="77777777" w:rsidTr="000B6B2D">
      <w:trPr>
        <w:cantSplit/>
      </w:trPr>
      <w:tc>
        <w:tcPr>
          <w:tcW w:w="9469" w:type="dxa"/>
        </w:tcPr>
        <w:p w14:paraId="7E7110B8" w14:textId="77777777" w:rsidR="00036942" w:rsidRDefault="00036942"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036942" w14:paraId="256050A4" w14:textId="77777777" w:rsidTr="000B6B2D">
      <w:trPr>
        <w:cantSplit/>
        <w:trHeight w:hRule="exact" w:val="363"/>
      </w:trPr>
      <w:tc>
        <w:tcPr>
          <w:tcW w:w="9469" w:type="dxa"/>
        </w:tcPr>
        <w:p w14:paraId="2F13CB05" w14:textId="77777777" w:rsidR="00036942" w:rsidRDefault="00036942" w:rsidP="0054397C">
          <w:pPr>
            <w:pStyle w:val="Referenz"/>
          </w:pPr>
        </w:p>
      </w:tc>
    </w:tr>
    <w:tr w:rsidR="00036942" w14:paraId="25D7EE7B" w14:textId="77777777" w:rsidTr="000B6B2D">
      <w:trPr>
        <w:cantSplit/>
      </w:trPr>
      <w:tc>
        <w:tcPr>
          <w:tcW w:w="9469" w:type="dxa"/>
        </w:tcPr>
        <w:p w14:paraId="7B02648A" w14:textId="77777777" w:rsidR="00036942" w:rsidRDefault="00AA178D" w:rsidP="0054397C">
          <w:pPr>
            <w:pStyle w:val="Pieddepage"/>
            <w:rPr>
              <w:color w:val="000000"/>
              <w:sz w:val="18"/>
              <w:szCs w:val="18"/>
            </w:rPr>
          </w:pPr>
          <w:fldSimple w:instr=" FILENAME \* LOWER \* MERGEFORMAT ">
            <w:r w:rsidR="00036942">
              <w:rPr>
                <w:noProof/>
              </w:rPr>
              <w:t>document1</w:t>
            </w:r>
          </w:fldSimple>
        </w:p>
      </w:tc>
    </w:tr>
  </w:tbl>
  <w:p w14:paraId="67E4B155" w14:textId="77777777" w:rsidR="00036942" w:rsidRDefault="0003694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36942" w14:paraId="36A3C6B2" w14:textId="77777777" w:rsidTr="000B6B2D">
      <w:trPr>
        <w:cantSplit/>
        <w:trHeight w:hRule="exact" w:val="565"/>
      </w:trPr>
      <w:tc>
        <w:tcPr>
          <w:tcW w:w="4253" w:type="dxa"/>
        </w:tcPr>
        <w:p w14:paraId="7D14586E" w14:textId="77777777" w:rsidR="00036942" w:rsidRDefault="00036942" w:rsidP="0054397C">
          <w:pPr>
            <w:pStyle w:val="Referenz"/>
          </w:pPr>
        </w:p>
      </w:tc>
      <w:tc>
        <w:tcPr>
          <w:tcW w:w="5103" w:type="dxa"/>
        </w:tcPr>
        <w:p w14:paraId="109170DF" w14:textId="77777777" w:rsidR="00036942" w:rsidRDefault="00036942" w:rsidP="0054397C">
          <w:pPr>
            <w:pStyle w:val="Referenz"/>
          </w:pPr>
          <w:r>
            <w:rPr>
              <w:lang w:val="de-DE"/>
            </w:rPr>
            <w:drawing>
              <wp:anchor distT="0" distB="0" distL="114300" distR="114300" simplePos="0" relativeHeight="251661312" behindDoc="0" locked="0" layoutInCell="1" allowOverlap="1" wp14:anchorId="5B0A58CB" wp14:editId="36FD5A5C">
                <wp:simplePos x="0" y="0"/>
                <wp:positionH relativeFrom="column">
                  <wp:posOffset>2112010</wp:posOffset>
                </wp:positionH>
                <wp:positionV relativeFrom="paragraph">
                  <wp:posOffset>113030</wp:posOffset>
                </wp:positionV>
                <wp:extent cx="1134000" cy="177408"/>
                <wp:effectExtent l="0" t="0" r="0" b="0"/>
                <wp:wrapNone/>
                <wp:docPr id="6"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36942" w14:paraId="16B856F5" w14:textId="77777777" w:rsidTr="000B6B2D">
      <w:trPr>
        <w:cantSplit/>
        <w:trHeight w:val="482"/>
      </w:trPr>
      <w:tc>
        <w:tcPr>
          <w:tcW w:w="4253" w:type="dxa"/>
        </w:tcPr>
        <w:p w14:paraId="440A7088" w14:textId="77777777" w:rsidR="00036942" w:rsidRDefault="00036942" w:rsidP="0054397C">
          <w:pPr>
            <w:pStyle w:val="Pieddepage"/>
          </w:pPr>
        </w:p>
      </w:tc>
      <w:tc>
        <w:tcPr>
          <w:tcW w:w="5103" w:type="dxa"/>
        </w:tcPr>
        <w:p w14:paraId="5F8BF163" w14:textId="77777777" w:rsidR="00036942" w:rsidRDefault="00036942" w:rsidP="0054397C">
          <w:pPr>
            <w:pStyle w:val="Pieddepage"/>
          </w:pPr>
        </w:p>
      </w:tc>
    </w:tr>
  </w:tbl>
  <w:p w14:paraId="38ECAF60" w14:textId="77777777" w:rsidR="00036942" w:rsidRDefault="00036942"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6B10BC75" w14:textId="77777777" w:rsidR="00036942" w:rsidRDefault="00036942">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036942" w14:paraId="2C419B78" w14:textId="77777777">
      <w:trPr>
        <w:cantSplit/>
      </w:trPr>
      <w:tc>
        <w:tcPr>
          <w:tcW w:w="15168" w:type="dxa"/>
        </w:tcPr>
        <w:p w14:paraId="20B71F89" w14:textId="77777777" w:rsidR="00036942" w:rsidRDefault="00036942">
          <w:pPr>
            <w:pStyle w:val="Referenz"/>
          </w:pPr>
        </w:p>
      </w:tc>
    </w:tr>
    <w:tr w:rsidR="00036942" w14:paraId="5ABB80B2" w14:textId="77777777">
      <w:trPr>
        <w:cantSplit/>
      </w:trPr>
      <w:tc>
        <w:tcPr>
          <w:tcW w:w="15168" w:type="dxa"/>
        </w:tcPr>
        <w:p w14:paraId="6BF6161E" w14:textId="77777777" w:rsidR="00036942" w:rsidRDefault="00036942">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036942" w14:paraId="0402B2EA" w14:textId="77777777">
      <w:trPr>
        <w:cantSplit/>
        <w:trHeight w:hRule="exact" w:val="363"/>
      </w:trPr>
      <w:tc>
        <w:tcPr>
          <w:tcW w:w="15168" w:type="dxa"/>
        </w:tcPr>
        <w:p w14:paraId="664519FC" w14:textId="77777777" w:rsidR="00036942" w:rsidRDefault="00036942">
          <w:pPr>
            <w:pStyle w:val="Referenz"/>
          </w:pPr>
        </w:p>
      </w:tc>
    </w:tr>
    <w:tr w:rsidR="00036942" w14:paraId="046F98D8" w14:textId="77777777">
      <w:trPr>
        <w:cantSplit/>
      </w:trPr>
      <w:tc>
        <w:tcPr>
          <w:tcW w:w="15168" w:type="dxa"/>
        </w:tcPr>
        <w:p w14:paraId="769670BA" w14:textId="77777777" w:rsidR="00036942" w:rsidRDefault="00036942">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tc>
    </w:tr>
  </w:tbl>
  <w:p w14:paraId="484740F4" w14:textId="77777777" w:rsidR="00036942" w:rsidRDefault="00036942">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3DD5AE54" w14:textId="77777777">
      <w:trPr>
        <w:cantSplit/>
      </w:trPr>
      <w:tc>
        <w:tcPr>
          <w:tcW w:w="9469" w:type="dxa"/>
        </w:tcPr>
        <w:p w14:paraId="5AA317D2" w14:textId="77777777" w:rsidR="00036942" w:rsidRDefault="00036942">
          <w:pPr>
            <w:pStyle w:val="Referenz"/>
          </w:pPr>
        </w:p>
      </w:tc>
    </w:tr>
    <w:tr w:rsidR="00036942" w14:paraId="58707709" w14:textId="77777777">
      <w:trPr>
        <w:cantSplit/>
      </w:trPr>
      <w:tc>
        <w:tcPr>
          <w:tcW w:w="9469" w:type="dxa"/>
        </w:tcPr>
        <w:p w14:paraId="498D9A97" w14:textId="77777777" w:rsidR="00036942" w:rsidRDefault="0003694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036942" w14:paraId="4B1C638B" w14:textId="77777777">
      <w:trPr>
        <w:cantSplit/>
        <w:trHeight w:hRule="exact" w:val="363"/>
      </w:trPr>
      <w:tc>
        <w:tcPr>
          <w:tcW w:w="9469" w:type="dxa"/>
        </w:tcPr>
        <w:p w14:paraId="6D93687D" w14:textId="77777777" w:rsidR="00036942" w:rsidRDefault="00036942">
          <w:pPr>
            <w:pStyle w:val="Referenz"/>
          </w:pPr>
        </w:p>
      </w:tc>
    </w:tr>
    <w:tr w:rsidR="00036942" w14:paraId="41CFA2CF" w14:textId="77777777">
      <w:trPr>
        <w:cantSplit/>
      </w:trPr>
      <w:tc>
        <w:tcPr>
          <w:tcW w:w="9469" w:type="dxa"/>
        </w:tcPr>
        <w:p w14:paraId="1B23A723" w14:textId="77777777" w:rsidR="00036942" w:rsidRDefault="0003694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55A5C8C6" w14:textId="77777777" w:rsidR="00036942" w:rsidRDefault="00036942">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6942" w14:paraId="2AD17361" w14:textId="77777777" w:rsidTr="000B6B2D">
      <w:trPr>
        <w:cantSplit/>
      </w:trPr>
      <w:tc>
        <w:tcPr>
          <w:tcW w:w="9469" w:type="dxa"/>
        </w:tcPr>
        <w:p w14:paraId="24C814C4" w14:textId="77777777" w:rsidR="00036942" w:rsidRDefault="00036942" w:rsidP="0054397C">
          <w:pPr>
            <w:pStyle w:val="Referenz"/>
          </w:pPr>
        </w:p>
      </w:tc>
    </w:tr>
    <w:tr w:rsidR="00036942" w14:paraId="0E5A7D9E" w14:textId="77777777" w:rsidTr="000B6B2D">
      <w:trPr>
        <w:cantSplit/>
      </w:trPr>
      <w:tc>
        <w:tcPr>
          <w:tcW w:w="9469" w:type="dxa"/>
        </w:tcPr>
        <w:p w14:paraId="4044115A" w14:textId="77777777" w:rsidR="00036942" w:rsidRDefault="00036942"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036942" w14:paraId="367E4B14" w14:textId="77777777" w:rsidTr="000B6B2D">
      <w:trPr>
        <w:cantSplit/>
        <w:trHeight w:hRule="exact" w:val="363"/>
      </w:trPr>
      <w:tc>
        <w:tcPr>
          <w:tcW w:w="9469" w:type="dxa"/>
        </w:tcPr>
        <w:p w14:paraId="4091DAA9" w14:textId="77777777" w:rsidR="00036942" w:rsidRDefault="00036942" w:rsidP="0054397C">
          <w:pPr>
            <w:pStyle w:val="Referenz"/>
          </w:pPr>
        </w:p>
      </w:tc>
    </w:tr>
    <w:tr w:rsidR="00036942" w14:paraId="45235A65" w14:textId="77777777" w:rsidTr="000B6B2D">
      <w:trPr>
        <w:cantSplit/>
      </w:trPr>
      <w:tc>
        <w:tcPr>
          <w:tcW w:w="9469" w:type="dxa"/>
        </w:tcPr>
        <w:p w14:paraId="26131542" w14:textId="77777777" w:rsidR="00036942" w:rsidRDefault="00AA178D" w:rsidP="0054397C">
          <w:pPr>
            <w:pStyle w:val="Pieddepage"/>
            <w:rPr>
              <w:color w:val="000000"/>
              <w:sz w:val="18"/>
              <w:szCs w:val="18"/>
            </w:rPr>
          </w:pPr>
          <w:fldSimple w:instr=" FILENAME \* LOWER \* MERGEFORMAT ">
            <w:r w:rsidR="00036942">
              <w:rPr>
                <w:noProof/>
              </w:rPr>
              <w:t>document1</w:t>
            </w:r>
          </w:fldSimple>
        </w:p>
      </w:tc>
    </w:tr>
  </w:tbl>
  <w:p w14:paraId="784FB13A" w14:textId="77777777" w:rsidR="00036942" w:rsidRDefault="00036942">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36942" w14:paraId="006BE518" w14:textId="77777777">
      <w:trPr>
        <w:cantSplit/>
        <w:trHeight w:hRule="exact" w:val="565"/>
      </w:trPr>
      <w:tc>
        <w:tcPr>
          <w:tcW w:w="4253" w:type="dxa"/>
        </w:tcPr>
        <w:p w14:paraId="04F88B30" w14:textId="77777777" w:rsidR="00036942" w:rsidRDefault="00036942">
          <w:pPr>
            <w:pStyle w:val="Referenz"/>
          </w:pPr>
        </w:p>
      </w:tc>
      <w:tc>
        <w:tcPr>
          <w:tcW w:w="5103" w:type="dxa"/>
        </w:tcPr>
        <w:p w14:paraId="4E006693" w14:textId="77777777" w:rsidR="00036942" w:rsidRDefault="00036942">
          <w:pPr>
            <w:pStyle w:val="Referenz"/>
          </w:pPr>
          <w:r>
            <w:rPr>
              <w:lang w:val="de-DE"/>
            </w:rPr>
            <w:drawing>
              <wp:anchor distT="0" distB="0" distL="114300" distR="114300" simplePos="0" relativeHeight="251659264" behindDoc="0" locked="0" layoutInCell="1" allowOverlap="1" wp14:anchorId="30804381" wp14:editId="43AA7BA9">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36942" w14:paraId="0D43BADC" w14:textId="77777777">
      <w:trPr>
        <w:cantSplit/>
        <w:trHeight w:val="482"/>
      </w:trPr>
      <w:tc>
        <w:tcPr>
          <w:tcW w:w="4253" w:type="dxa"/>
        </w:tcPr>
        <w:p w14:paraId="464070AE" w14:textId="77777777" w:rsidR="00036942" w:rsidRDefault="00036942">
          <w:pPr>
            <w:pStyle w:val="Pieddepage"/>
          </w:pPr>
        </w:p>
      </w:tc>
      <w:tc>
        <w:tcPr>
          <w:tcW w:w="5103" w:type="dxa"/>
        </w:tcPr>
        <w:p w14:paraId="312FAE70" w14:textId="77777777" w:rsidR="00036942" w:rsidRDefault="00036942">
          <w:pPr>
            <w:pStyle w:val="Pieddepage"/>
          </w:pPr>
        </w:p>
      </w:tc>
    </w:tr>
  </w:tbl>
  <w:p w14:paraId="7A6437ED" w14:textId="77777777" w:rsidR="00036942" w:rsidRDefault="00036942">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71C26D2A" w14:textId="77777777" w:rsidR="00036942" w:rsidRDefault="0003694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1090A" w14:textId="77777777" w:rsidR="004A1707" w:rsidRDefault="004A1707">
      <w:pPr>
        <w:spacing w:after="0" w:line="240" w:lineRule="auto"/>
      </w:pPr>
      <w:r>
        <w:separator/>
      </w:r>
    </w:p>
    <w:p w14:paraId="26D490E9" w14:textId="77777777" w:rsidR="004A1707" w:rsidRDefault="004A1707"/>
    <w:p w14:paraId="43C81109" w14:textId="77777777" w:rsidR="004A1707" w:rsidRDefault="004A1707"/>
  </w:footnote>
  <w:footnote w:type="continuationSeparator" w:id="0">
    <w:p w14:paraId="28E92744" w14:textId="77777777" w:rsidR="004A1707" w:rsidRDefault="004A1707">
      <w:pPr>
        <w:spacing w:after="0" w:line="240" w:lineRule="auto"/>
      </w:pPr>
      <w:r>
        <w:continuationSeparator/>
      </w:r>
    </w:p>
    <w:p w14:paraId="139418C6" w14:textId="77777777" w:rsidR="004A1707" w:rsidRDefault="004A1707"/>
    <w:p w14:paraId="338718D5" w14:textId="77777777" w:rsidR="004A1707" w:rsidRDefault="004A1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36942" w14:paraId="62F499D2" w14:textId="77777777">
      <w:trPr>
        <w:cantSplit/>
        <w:trHeight w:hRule="exact" w:val="400"/>
      </w:trPr>
      <w:tc>
        <w:tcPr>
          <w:tcW w:w="3402" w:type="dxa"/>
        </w:tcPr>
        <w:p w14:paraId="0EA2B994" w14:textId="77777777" w:rsidR="00036942" w:rsidRDefault="00036942">
          <w:pPr>
            <w:pStyle w:val="Referenz"/>
          </w:pPr>
        </w:p>
      </w:tc>
      <w:tc>
        <w:tcPr>
          <w:tcW w:w="5670" w:type="dxa"/>
        </w:tcPr>
        <w:p w14:paraId="13B61CEA" w14:textId="77777777" w:rsidR="00036942" w:rsidRDefault="00036942">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4C7FEEAF" w14:textId="77777777" w:rsidR="00036942" w:rsidRDefault="00036942">
          <w:pPr>
            <w:pStyle w:val="Referenz"/>
            <w:jc w:val="right"/>
          </w:pPr>
          <w:r>
            <w:fldChar w:fldCharType="begin"/>
          </w:r>
          <w:r>
            <w:instrText xml:space="preserve"> STYLEREF "Titel-Projektbezeichnung 2" </w:instrText>
          </w:r>
          <w:r>
            <w:fldChar w:fldCharType="separate"/>
          </w:r>
          <w:r>
            <w:t>Nom de projet</w:t>
          </w:r>
          <w:r>
            <w:fldChar w:fldCharType="end"/>
          </w:r>
        </w:p>
      </w:tc>
    </w:tr>
  </w:tbl>
  <w:p w14:paraId="5CBDFCDB" w14:textId="77777777" w:rsidR="00036942" w:rsidRDefault="0003694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36942" w14:paraId="1A735F51" w14:textId="77777777">
      <w:trPr>
        <w:cantSplit/>
        <w:trHeight w:hRule="exact" w:val="400"/>
      </w:trPr>
      <w:tc>
        <w:tcPr>
          <w:tcW w:w="6804" w:type="dxa"/>
        </w:tcPr>
        <w:p w14:paraId="5CF55713" w14:textId="4CB167E4" w:rsidR="00036942" w:rsidRDefault="00036942">
          <w:pPr>
            <w:pStyle w:val="Referenz"/>
          </w:pPr>
          <w:r>
            <w:fldChar w:fldCharType="begin"/>
          </w:r>
          <w:r>
            <w:instrText xml:space="preserve"> STYLEREF "Titel-Projektbezeichnung 1" </w:instrText>
          </w:r>
          <w:r>
            <w:fldChar w:fldCharType="separate"/>
          </w:r>
          <w:r w:rsidR="002D5A6F">
            <w:t>Exigences concernant le système</w:t>
          </w:r>
          <w:r>
            <w:fldChar w:fldCharType="end"/>
          </w:r>
        </w:p>
        <w:p w14:paraId="4B1A621F" w14:textId="7F168591" w:rsidR="00036942" w:rsidRDefault="00036942">
          <w:pPr>
            <w:pStyle w:val="Referenz"/>
          </w:pPr>
          <w:r>
            <w:fldChar w:fldCharType="begin"/>
          </w:r>
          <w:r>
            <w:instrText xml:space="preserve"> STYLEREF "Titel-Projektbezeichnung 2" </w:instrText>
          </w:r>
          <w:r>
            <w:fldChar w:fldCharType="separate"/>
          </w:r>
          <w:r w:rsidR="002D5A6F">
            <w:t>MovieToGo</w:t>
          </w:r>
          <w:r>
            <w:fldChar w:fldCharType="end"/>
          </w:r>
        </w:p>
      </w:tc>
      <w:tc>
        <w:tcPr>
          <w:tcW w:w="2268" w:type="dxa"/>
        </w:tcPr>
        <w:p w14:paraId="4E332085" w14:textId="77777777" w:rsidR="00036942" w:rsidRDefault="00036942">
          <w:pPr>
            <w:pStyle w:val="Referenz"/>
          </w:pPr>
        </w:p>
      </w:tc>
    </w:tr>
  </w:tbl>
  <w:p w14:paraId="571C6776" w14:textId="77777777" w:rsidR="00036942" w:rsidRDefault="000369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36942" w14:paraId="51506825" w14:textId="77777777">
      <w:trPr>
        <w:cantSplit/>
        <w:trHeight w:hRule="exact" w:val="1814"/>
      </w:trPr>
      <w:tc>
        <w:tcPr>
          <w:tcW w:w="4848" w:type="dxa"/>
          <w:hideMark/>
        </w:tcPr>
        <w:p w14:paraId="3CA84554" w14:textId="77777777" w:rsidR="00036942" w:rsidRDefault="00036942">
          <w:pPr>
            <w:pStyle w:val="En-tte"/>
          </w:pPr>
        </w:p>
      </w:tc>
      <w:tc>
        <w:tcPr>
          <w:tcW w:w="5103" w:type="dxa"/>
        </w:tcPr>
        <w:p w14:paraId="0FE7B328" w14:textId="25C69A0D" w:rsidR="00036942" w:rsidRDefault="00051CC8">
          <w:pPr>
            <w:pStyle w:val="KopfzeileFett"/>
          </w:pPr>
          <w:r>
            <w:t>MovieToGo</w:t>
          </w:r>
        </w:p>
        <w:p w14:paraId="46D0BF87" w14:textId="77777777" w:rsidR="00036942" w:rsidRDefault="00036942">
          <w:pPr>
            <w:pStyle w:val="En-tte"/>
          </w:pPr>
        </w:p>
      </w:tc>
    </w:tr>
  </w:tbl>
  <w:p w14:paraId="14B845EF" w14:textId="77777777" w:rsidR="00036942" w:rsidRDefault="0003694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036942" w14:paraId="3CC23490" w14:textId="77777777">
      <w:trPr>
        <w:cantSplit/>
        <w:trHeight w:hRule="exact" w:val="400"/>
      </w:trPr>
      <w:tc>
        <w:tcPr>
          <w:tcW w:w="12900" w:type="dxa"/>
          <w:hideMark/>
        </w:tcPr>
        <w:p w14:paraId="273A70BC" w14:textId="031D8CCE" w:rsidR="00036942" w:rsidRDefault="00036942">
          <w:pPr>
            <w:pStyle w:val="Referenz"/>
          </w:pPr>
          <w:r>
            <w:fldChar w:fldCharType="begin"/>
          </w:r>
          <w:r>
            <w:instrText xml:space="preserve"> STYLEREF "Titel-Projektbezeichnung 1" </w:instrText>
          </w:r>
          <w:r>
            <w:fldChar w:fldCharType="separate"/>
          </w:r>
          <w:r w:rsidR="002D5A6F">
            <w:t>Exigences concernant le système</w:t>
          </w:r>
          <w:r>
            <w:fldChar w:fldCharType="end"/>
          </w:r>
        </w:p>
        <w:p w14:paraId="08039E03" w14:textId="2869E1C4" w:rsidR="00036942" w:rsidRDefault="00036942">
          <w:pPr>
            <w:pStyle w:val="Referenz"/>
          </w:pPr>
          <w:r>
            <w:fldChar w:fldCharType="begin"/>
          </w:r>
          <w:r>
            <w:instrText xml:space="preserve"> STYLEREF "Titel-Projektbezeichnung 2" </w:instrText>
          </w:r>
          <w:r>
            <w:fldChar w:fldCharType="separate"/>
          </w:r>
          <w:r w:rsidR="002D5A6F">
            <w:t>MovieToGo</w:t>
          </w:r>
          <w:r>
            <w:fldChar w:fldCharType="end"/>
          </w:r>
        </w:p>
      </w:tc>
      <w:tc>
        <w:tcPr>
          <w:tcW w:w="2268" w:type="dxa"/>
        </w:tcPr>
        <w:p w14:paraId="0DD19808" w14:textId="77777777" w:rsidR="00036942" w:rsidRDefault="00036942">
          <w:pPr>
            <w:pStyle w:val="Referenz"/>
          </w:pPr>
        </w:p>
      </w:tc>
    </w:tr>
  </w:tbl>
  <w:p w14:paraId="016740FF" w14:textId="77777777" w:rsidR="00036942" w:rsidRDefault="0003694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36942" w14:paraId="547F0F08" w14:textId="77777777">
      <w:trPr>
        <w:cantSplit/>
        <w:trHeight w:hRule="exact" w:val="400"/>
      </w:trPr>
      <w:tc>
        <w:tcPr>
          <w:tcW w:w="3402" w:type="dxa"/>
        </w:tcPr>
        <w:p w14:paraId="6BF1A300" w14:textId="77777777" w:rsidR="00036942" w:rsidRDefault="00036942">
          <w:pPr>
            <w:pStyle w:val="Referenz"/>
          </w:pPr>
        </w:p>
      </w:tc>
      <w:tc>
        <w:tcPr>
          <w:tcW w:w="5670" w:type="dxa"/>
        </w:tcPr>
        <w:p w14:paraId="30072512" w14:textId="77777777" w:rsidR="00036942" w:rsidRDefault="00036942">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1D25F6F0" w14:textId="77777777" w:rsidR="00036942" w:rsidRDefault="00036942">
          <w:pPr>
            <w:pStyle w:val="Referenz"/>
            <w:jc w:val="right"/>
          </w:pPr>
          <w:r>
            <w:fldChar w:fldCharType="begin"/>
          </w:r>
          <w:r>
            <w:instrText xml:space="preserve"> STYLEREF "Titel-Projektbezeichnung 2" </w:instrText>
          </w:r>
          <w:r>
            <w:fldChar w:fldCharType="separate"/>
          </w:r>
          <w:r>
            <w:t>Nom de projet</w:t>
          </w:r>
          <w:r>
            <w:fldChar w:fldCharType="end"/>
          </w:r>
        </w:p>
      </w:tc>
    </w:tr>
  </w:tbl>
  <w:p w14:paraId="29708870" w14:textId="77777777" w:rsidR="00036942" w:rsidRDefault="00036942">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36942" w14:paraId="797ACDF9" w14:textId="77777777">
      <w:trPr>
        <w:cantSplit/>
        <w:trHeight w:hRule="exact" w:val="400"/>
      </w:trPr>
      <w:tc>
        <w:tcPr>
          <w:tcW w:w="6804" w:type="dxa"/>
        </w:tcPr>
        <w:p w14:paraId="6FE1D827" w14:textId="13CF511B" w:rsidR="00036942" w:rsidRDefault="00036942">
          <w:pPr>
            <w:pStyle w:val="Referenz"/>
          </w:pPr>
          <w:r>
            <w:fldChar w:fldCharType="begin"/>
          </w:r>
          <w:r>
            <w:instrText xml:space="preserve"> STYLEREF "Titel-Projektbezeichnung 1" </w:instrText>
          </w:r>
          <w:r>
            <w:fldChar w:fldCharType="separate"/>
          </w:r>
          <w:r w:rsidR="002D5A6F">
            <w:t>Exigences concernant le système</w:t>
          </w:r>
          <w:r>
            <w:fldChar w:fldCharType="end"/>
          </w:r>
        </w:p>
        <w:p w14:paraId="462E49DA" w14:textId="790F1332" w:rsidR="00036942" w:rsidRDefault="00036942">
          <w:pPr>
            <w:pStyle w:val="Referenz"/>
          </w:pPr>
          <w:r>
            <w:fldChar w:fldCharType="begin"/>
          </w:r>
          <w:r>
            <w:instrText xml:space="preserve"> STYLEREF "Titel-Projektbezeichnung 2" </w:instrText>
          </w:r>
          <w:r>
            <w:fldChar w:fldCharType="separate"/>
          </w:r>
          <w:r w:rsidR="002D5A6F">
            <w:t>MovieToGo</w:t>
          </w:r>
          <w:r>
            <w:fldChar w:fldCharType="end"/>
          </w:r>
        </w:p>
      </w:tc>
      <w:tc>
        <w:tcPr>
          <w:tcW w:w="2268" w:type="dxa"/>
        </w:tcPr>
        <w:p w14:paraId="78D4096F" w14:textId="77777777" w:rsidR="00036942" w:rsidRDefault="00036942">
          <w:pPr>
            <w:pStyle w:val="Referenz"/>
          </w:pPr>
        </w:p>
      </w:tc>
    </w:tr>
  </w:tbl>
  <w:p w14:paraId="773CC3F6" w14:textId="77777777" w:rsidR="00036942" w:rsidRDefault="00036942">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36942" w14:paraId="13F783FA" w14:textId="77777777">
      <w:trPr>
        <w:cantSplit/>
        <w:trHeight w:hRule="exact" w:val="1814"/>
      </w:trPr>
      <w:tc>
        <w:tcPr>
          <w:tcW w:w="4848" w:type="dxa"/>
          <w:hideMark/>
        </w:tcPr>
        <w:p w14:paraId="019DE1DF" w14:textId="77777777" w:rsidR="00036942" w:rsidRDefault="00036942">
          <w:pPr>
            <w:pStyle w:val="En-tte"/>
          </w:pPr>
        </w:p>
      </w:tc>
      <w:tc>
        <w:tcPr>
          <w:tcW w:w="5103" w:type="dxa"/>
        </w:tcPr>
        <w:p w14:paraId="20EEEB4D" w14:textId="77777777" w:rsidR="00036942" w:rsidRDefault="00036942">
          <w:pPr>
            <w:pStyle w:val="En-tte"/>
          </w:pPr>
          <w:r>
            <w:t>Société (ligne 1)</w:t>
          </w:r>
        </w:p>
        <w:p w14:paraId="08C5A0CD" w14:textId="77777777" w:rsidR="00036942" w:rsidRDefault="00036942">
          <w:pPr>
            <w:pStyle w:val="KopfzeileFett"/>
          </w:pPr>
          <w:r>
            <w:t>Société (ligne 2)</w:t>
          </w:r>
        </w:p>
        <w:p w14:paraId="20B67D74" w14:textId="77777777" w:rsidR="00036942" w:rsidRDefault="00036942">
          <w:pPr>
            <w:pStyle w:val="En-tte"/>
          </w:pPr>
        </w:p>
      </w:tc>
    </w:tr>
  </w:tbl>
  <w:p w14:paraId="198ECBD3" w14:textId="77777777" w:rsidR="00036942" w:rsidRDefault="0003694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A"/>
    <w:rsid w:val="00036942"/>
    <w:rsid w:val="000407BB"/>
    <w:rsid w:val="00051CC8"/>
    <w:rsid w:val="000B6B2D"/>
    <w:rsid w:val="000D04EE"/>
    <w:rsid w:val="000F1BDF"/>
    <w:rsid w:val="001866EC"/>
    <w:rsid w:val="001C1AD6"/>
    <w:rsid w:val="002D5A6F"/>
    <w:rsid w:val="002D767F"/>
    <w:rsid w:val="00354C75"/>
    <w:rsid w:val="004045DC"/>
    <w:rsid w:val="004A1707"/>
    <w:rsid w:val="004B190D"/>
    <w:rsid w:val="0054397C"/>
    <w:rsid w:val="005A4DB8"/>
    <w:rsid w:val="005E0EFE"/>
    <w:rsid w:val="00613136"/>
    <w:rsid w:val="00635D87"/>
    <w:rsid w:val="00666B56"/>
    <w:rsid w:val="006A1BC1"/>
    <w:rsid w:val="006A2B1A"/>
    <w:rsid w:val="00705E7E"/>
    <w:rsid w:val="007A2598"/>
    <w:rsid w:val="007D3AA0"/>
    <w:rsid w:val="00816771"/>
    <w:rsid w:val="00823EFC"/>
    <w:rsid w:val="008865D5"/>
    <w:rsid w:val="008A75D8"/>
    <w:rsid w:val="009D0197"/>
    <w:rsid w:val="00AA178D"/>
    <w:rsid w:val="00AD0ED1"/>
    <w:rsid w:val="00AF0615"/>
    <w:rsid w:val="00AF520F"/>
    <w:rsid w:val="00B36471"/>
    <w:rsid w:val="00BA7685"/>
    <w:rsid w:val="00C03C7C"/>
    <w:rsid w:val="00C041B1"/>
    <w:rsid w:val="00C57E7D"/>
    <w:rsid w:val="00CA6B6B"/>
    <w:rsid w:val="00CB506A"/>
    <w:rsid w:val="00D31667"/>
    <w:rsid w:val="00DC6351"/>
    <w:rsid w:val="00DD70FA"/>
    <w:rsid w:val="00E9508A"/>
    <w:rsid w:val="00EB0608"/>
    <w:rsid w:val="00F07F1F"/>
    <w:rsid w:val="00F574DD"/>
    <w:rsid w:val="00F974C4"/>
    <w:rsid w:val="00FE34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FDDA"/>
  <w15:chartTrackingRefBased/>
  <w15:docId w15:val="{D7E23B5E-53D1-49C1-BE41-8A0A7DDC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 w:type="table" w:styleId="TableauGrille1Clair-Accentuation1">
    <w:name w:val="Grid Table 1 Light Accent 1"/>
    <w:basedOn w:val="TableauNormal"/>
    <w:uiPriority w:val="46"/>
    <w:rsid w:val="008167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314993092">
      <w:bodyDiv w:val="1"/>
      <w:marLeft w:val="0"/>
      <w:marRight w:val="0"/>
      <w:marTop w:val="0"/>
      <w:marBottom w:val="0"/>
      <w:divBdr>
        <w:top w:val="none" w:sz="0" w:space="0" w:color="auto"/>
        <w:left w:val="none" w:sz="0" w:space="0" w:color="auto"/>
        <w:bottom w:val="none" w:sz="0" w:space="0" w:color="auto"/>
        <w:right w:val="none" w:sz="0" w:space="0" w:color="auto"/>
      </w:divBdr>
      <w:divsChild>
        <w:div w:id="195096995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27290E3D24119BBCCC2B9C7A46636"/>
        <w:category>
          <w:name w:val="Général"/>
          <w:gallery w:val="placeholder"/>
        </w:category>
        <w:types>
          <w:type w:val="bbPlcHdr"/>
        </w:types>
        <w:behaviors>
          <w:behavior w:val="content"/>
        </w:behaviors>
        <w:guid w:val="{09A18431-11AE-4CE2-BBB3-3AF2EE977BC1}"/>
      </w:docPartPr>
      <w:docPartBody>
        <w:p w:rsidR="000A5A65" w:rsidRDefault="00C034F7">
          <w:pPr>
            <w:pStyle w:val="7D527290E3D24119BBCCC2B9C7A46636"/>
          </w:pPr>
          <w:r>
            <w:t>Sélectionnez un élément.</w:t>
          </w:r>
        </w:p>
      </w:docPartBody>
    </w:docPart>
    <w:docPart>
      <w:docPartPr>
        <w:name w:val="3B94DEE982A94A2A8926C7716CBDA97F"/>
        <w:category>
          <w:name w:val="Général"/>
          <w:gallery w:val="placeholder"/>
        </w:category>
        <w:types>
          <w:type w:val="bbPlcHdr"/>
        </w:types>
        <w:behaviors>
          <w:behavior w:val="content"/>
        </w:behaviors>
        <w:guid w:val="{B3ACDC7F-C965-4F07-8083-9BA660C83097}"/>
      </w:docPartPr>
      <w:docPartBody>
        <w:p w:rsidR="000A5A65" w:rsidRDefault="00C034F7">
          <w:pPr>
            <w:pStyle w:val="3B94DEE982A94A2A8926C7716CBDA97F"/>
          </w:pPr>
          <w:r>
            <w:rPr>
              <w:rStyle w:val="Textedelespacerserv"/>
            </w:rPr>
            <w:t>Sélectionnez un élément.</w:t>
          </w:r>
        </w:p>
      </w:docPartBody>
    </w:docPart>
    <w:docPart>
      <w:docPartPr>
        <w:name w:val="90E1D065D49E4FE0A55B56ADE38F8F2E"/>
        <w:category>
          <w:name w:val="Général"/>
          <w:gallery w:val="placeholder"/>
        </w:category>
        <w:types>
          <w:type w:val="bbPlcHdr"/>
        </w:types>
        <w:behaviors>
          <w:behavior w:val="content"/>
        </w:behaviors>
        <w:guid w:val="{404EB190-5C6F-4E48-86F3-B5A8308DDA0F}"/>
      </w:docPartPr>
      <w:docPartBody>
        <w:p w:rsidR="000A5A65" w:rsidRDefault="00C034F7">
          <w:pPr>
            <w:pStyle w:val="90E1D065D49E4FE0A55B56ADE38F8F2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F7"/>
    <w:rsid w:val="000A5A65"/>
    <w:rsid w:val="001510F5"/>
    <w:rsid w:val="00152DAC"/>
    <w:rsid w:val="00413C9C"/>
    <w:rsid w:val="00546ABF"/>
    <w:rsid w:val="00C034F7"/>
    <w:rsid w:val="00D62BE2"/>
    <w:rsid w:val="00E21A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527290E3D24119BBCCC2B9C7A46636">
    <w:name w:val="7D527290E3D24119BBCCC2B9C7A46636"/>
  </w:style>
  <w:style w:type="character" w:styleId="Textedelespacerserv">
    <w:name w:val="Placeholder Text"/>
    <w:basedOn w:val="Policepardfaut"/>
    <w:uiPriority w:val="99"/>
    <w:semiHidden/>
    <w:rPr>
      <w:color w:val="808080"/>
    </w:rPr>
  </w:style>
  <w:style w:type="paragraph" w:customStyle="1" w:styleId="3B94DEE982A94A2A8926C7716CBDA97F">
    <w:name w:val="3B94DEE982A94A2A8926C7716CBDA97F"/>
  </w:style>
  <w:style w:type="paragraph" w:customStyle="1" w:styleId="90E1D065D49E4FE0A55B56ADE38F8F2E">
    <w:name w:val="90E1D065D49E4FE0A55B56ADE38F8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136</TotalTime>
  <Pages>12</Pages>
  <Words>1503</Words>
  <Characters>8269</Characters>
  <Application>Microsoft Office Word</Application>
  <DocSecurity>0</DocSecurity>
  <Lines>68</Lines>
  <Paragraphs>19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34</cp:revision>
  <cp:lastPrinted>2019-12-11T07:22:00Z</cp:lastPrinted>
  <dcterms:created xsi:type="dcterms:W3CDTF">2020-04-06T12:34:00Z</dcterms:created>
  <dcterms:modified xsi:type="dcterms:W3CDTF">2020-04-06T18:06:00Z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